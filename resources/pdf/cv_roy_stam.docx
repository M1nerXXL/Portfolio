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94B6D2" w:themeColor="accent1"/>
  <w:body>
    <w:tbl>
      <w:tblPr>
        <w:tblW w:w="0" w:type="auto"/>
        <w:tblLayout w:type="fixed"/>
        <w:tblCellMar>
          <w:left w:w="115" w:type="dxa"/>
          <w:right w:w="115" w:type="dxa"/>
        </w:tblCellMar>
        <w:tblLook w:val="04A0" w:firstRow="1" w:lastRow="0" w:firstColumn="1" w:lastColumn="0" w:noHBand="0" w:noVBand="1"/>
      </w:tblPr>
      <w:tblGrid>
        <w:gridCol w:w="3600"/>
        <w:gridCol w:w="720"/>
      </w:tblGrid>
      <w:tr w:rsidR="00DC67AB" w:rsidRPr="004539C2" w14:paraId="2339A20E" w14:textId="77777777" w:rsidTr="001B2ABD">
        <w:trPr>
          <w:trHeight w:val="4410"/>
        </w:trPr>
        <w:tc>
          <w:tcPr>
            <w:tcW w:w="3600" w:type="dxa"/>
            <w:vAlign w:val="bottom"/>
          </w:tcPr>
          <w:p w14:paraId="5DC88655" w14:textId="0E762C13" w:rsidR="00DC67AB" w:rsidRDefault="00DC67AB" w:rsidP="007B09A5">
            <w:pPr>
              <w:tabs>
                <w:tab w:val="left" w:pos="990"/>
              </w:tabs>
            </w:pPr>
            <w:r>
              <w:rPr>
                <w:noProof/>
              </w:rPr>
              <mc:AlternateContent>
                <mc:Choice Requires="wps">
                  <w:drawing>
                    <wp:anchor distT="0" distB="0" distL="114300" distR="114300" simplePos="0" relativeHeight="251660288" behindDoc="0" locked="0" layoutInCell="1" allowOverlap="1" wp14:anchorId="18DF0944" wp14:editId="2CC7D7A9">
                      <wp:simplePos x="0" y="0"/>
                      <wp:positionH relativeFrom="column">
                        <wp:posOffset>22225</wp:posOffset>
                      </wp:positionH>
                      <wp:positionV relativeFrom="page">
                        <wp:posOffset>643255</wp:posOffset>
                      </wp:positionV>
                      <wp:extent cx="2122805" cy="2122805"/>
                      <wp:effectExtent l="19050" t="19050" r="29845" b="29845"/>
                      <wp:wrapNone/>
                      <wp:docPr id="2" name="Oval 2"/>
                      <wp:cNvGraphicFramePr/>
                      <a:graphic xmlns:a="http://schemas.openxmlformats.org/drawingml/2006/main">
                        <a:graphicData uri="http://schemas.microsoft.com/office/word/2010/wordprocessingShape">
                          <wps:wsp>
                            <wps:cNvSpPr/>
                            <wps:spPr>
                              <a:xfrm>
                                <a:off x="0" y="0"/>
                                <a:ext cx="2122805" cy="2122805"/>
                              </a:xfrm>
                              <a:prstGeom prst="ellipse">
                                <a:avLst/>
                              </a:prstGeom>
                              <a:blipFill>
                                <a:blip r:embed="rId7">
                                  <a:extLst>
                                    <a:ext uri="{28A0092B-C50C-407E-A947-70E740481C1C}">
                                      <a14:useLocalDpi xmlns:a14="http://schemas.microsoft.com/office/drawing/2010/main" val="0"/>
                                    </a:ext>
                                  </a:extLst>
                                </a:blip>
                                <a:stretch>
                                  <a:fillRect/>
                                </a:stretch>
                              </a:blipFill>
                              <a:ln w="635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086C3" id="Oval 2" o:spid="_x0000_s1026" style="position:absolute;margin-left:1.75pt;margin-top:50.65pt;width:167.15pt;height:16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" strokecolor="#94b6d2 [3204]" strokeweight="5pt">
                      <v:fill r:id="rId8" o:title="" recolor="t" rotate="t" type="frame"/>
                      <v:stroke joinstyle="miter"/>
                      <w10:wrap anchory="page"/>
                    </v:oval>
                  </w:pict>
                </mc:Fallback>
              </mc:AlternateContent>
            </w:r>
          </w:p>
        </w:tc>
        <w:tc>
          <w:tcPr>
            <w:tcW w:w="720" w:type="dxa"/>
          </w:tcPr>
          <w:p w14:paraId="70D64457" w14:textId="0A52FBE7" w:rsidR="00DC67AB" w:rsidRDefault="00DC67AB" w:rsidP="000C45FF">
            <w:pPr>
              <w:tabs>
                <w:tab w:val="left" w:pos="990"/>
              </w:tabs>
            </w:pPr>
            <w:r>
              <w:rPr>
                <w:noProof/>
              </w:rPr>
              <mc:AlternateContent>
                <mc:Choice Requires="wps">
                  <w:drawing>
                    <wp:anchor distT="0" distB="0" distL="114300" distR="114300" simplePos="0" relativeHeight="251661312" behindDoc="0" locked="0" layoutInCell="1" allowOverlap="1" wp14:anchorId="76DE2E0B" wp14:editId="41733EBB">
                      <wp:simplePos x="0" y="0"/>
                      <wp:positionH relativeFrom="column">
                        <wp:posOffset>269875</wp:posOffset>
                      </wp:positionH>
                      <wp:positionV relativeFrom="paragraph">
                        <wp:posOffset>202564</wp:posOffset>
                      </wp:positionV>
                      <wp:extent cx="4432935" cy="9041765"/>
                      <wp:effectExtent l="0" t="0" r="0" b="6985"/>
                      <wp:wrapNone/>
                      <wp:docPr id="1178357015" name="Text Box 2"/>
                      <wp:cNvGraphicFramePr/>
                      <a:graphic xmlns:a="http://schemas.openxmlformats.org/drawingml/2006/main">
                        <a:graphicData uri="http://schemas.microsoft.com/office/word/2010/wordprocessingShape">
                          <wps:wsp>
                            <wps:cNvSpPr txBox="1"/>
                            <wps:spPr>
                              <a:xfrm>
                                <a:off x="0" y="0"/>
                                <a:ext cx="4432935" cy="9041765"/>
                              </a:xfrm>
                              <a:prstGeom prst="rect">
                                <a:avLst/>
                              </a:prstGeom>
                              <a:noFill/>
                              <a:ln w="6350">
                                <a:noFill/>
                              </a:ln>
                            </wps:spPr>
                            <wps:txbx>
                              <w:txbxContent>
                                <w:p w14:paraId="2413DDBB" w14:textId="77777777" w:rsidR="00DC67AB" w:rsidRPr="004539C2" w:rsidRDefault="00DC67AB" w:rsidP="00DC67AB">
                                  <w:pPr>
                                    <w:rPr>
                                      <w:sz w:val="96"/>
                                      <w:szCs w:val="96"/>
                                      <w:lang w:val="nl-NL"/>
                                    </w:rPr>
                                  </w:pPr>
                                  <w:r w:rsidRPr="004539C2">
                                    <w:rPr>
                                      <w:sz w:val="96"/>
                                      <w:szCs w:val="96"/>
                                      <w:lang w:val="nl-NL"/>
                                    </w:rPr>
                                    <w:t>ROY STAM</w:t>
                                  </w:r>
                                </w:p>
                                <w:p w14:paraId="292E25A1" w14:textId="77777777" w:rsidR="00DC67AB" w:rsidRPr="004539C2" w:rsidRDefault="00DC67AB" w:rsidP="00DC67AB">
                                  <w:pPr>
                                    <w:rPr>
                                      <w:sz w:val="32"/>
                                      <w:szCs w:val="32"/>
                                      <w:lang w:val="nl-NL"/>
                                    </w:rPr>
                                  </w:pPr>
                                  <w:r w:rsidRPr="004539C2">
                                    <w:rPr>
                                      <w:sz w:val="32"/>
                                      <w:szCs w:val="32"/>
                                      <w:lang w:val="nl-NL"/>
                                    </w:rPr>
                                    <w:t>Software Developer</w:t>
                                  </w:r>
                                </w:p>
                                <w:p w14:paraId="67FB52CB" w14:textId="77777777" w:rsidR="00DC67AB" w:rsidRPr="004539C2" w:rsidRDefault="00DC67AB" w:rsidP="00DC67AB">
                                  <w:pPr>
                                    <w:rPr>
                                      <w:sz w:val="32"/>
                                      <w:szCs w:val="32"/>
                                      <w:lang w:val="nl-NL"/>
                                    </w:rPr>
                                  </w:pPr>
                                </w:p>
                                <w:p w14:paraId="40A8DBFA" w14:textId="1EB3403F" w:rsidR="00DC67AB" w:rsidRPr="004539C2" w:rsidRDefault="00A441E7" w:rsidP="00DC67AB">
                                  <w:pPr>
                                    <w:rPr>
                                      <w:b/>
                                      <w:bCs/>
                                      <w:sz w:val="28"/>
                                      <w:szCs w:val="40"/>
                                      <w:lang w:val="nl-NL"/>
                                    </w:rPr>
                                  </w:pPr>
                                  <w:r w:rsidRPr="004539C2">
                                    <w:rPr>
                                      <w:b/>
                                      <w:bCs/>
                                      <w:sz w:val="28"/>
                                      <w:szCs w:val="40"/>
                                      <w:lang w:val="nl-NL"/>
                                    </w:rPr>
                                    <w:t>OPLEIDINGEN</w:t>
                                  </w:r>
                                </w:p>
                                <w:p w14:paraId="5A2EE90A" w14:textId="77777777" w:rsidR="00DC67AB" w:rsidRPr="004539C2" w:rsidRDefault="00DC67AB" w:rsidP="00DC67AB">
                                  <w:pPr>
                                    <w:rPr>
                                      <w:b/>
                                      <w:bCs/>
                                      <w:lang w:val="nl-NL"/>
                                    </w:rPr>
                                  </w:pPr>
                                </w:p>
                                <w:p w14:paraId="71595EED" w14:textId="50F9B6D0" w:rsidR="00DC67AB" w:rsidRPr="004539C2" w:rsidRDefault="00F5656B" w:rsidP="00DC67AB">
                                  <w:pPr>
                                    <w:rPr>
                                      <w:sz w:val="21"/>
                                      <w:szCs w:val="28"/>
                                      <w:lang w:val="nl-NL"/>
                                    </w:rPr>
                                  </w:pPr>
                                  <w:r w:rsidRPr="004539C2">
                                    <w:rPr>
                                      <w:sz w:val="21"/>
                                      <w:szCs w:val="28"/>
                                      <w:lang w:val="nl-NL"/>
                                    </w:rPr>
                                    <w:t xml:space="preserve">- </w:t>
                                  </w:r>
                                  <w:r w:rsidR="00DC67AB" w:rsidRPr="004539C2">
                                    <w:rPr>
                                      <w:sz w:val="21"/>
                                      <w:szCs w:val="28"/>
                                      <w:lang w:val="nl-NL"/>
                                    </w:rPr>
                                    <w:t>ROC MBO College Almere</w:t>
                                  </w:r>
                                </w:p>
                                <w:p w14:paraId="0C9B8EF4" w14:textId="45965F9E" w:rsidR="00DC67AB" w:rsidRPr="004539C2" w:rsidRDefault="009B7C40" w:rsidP="00F5656B">
                                  <w:pPr>
                                    <w:ind w:firstLine="720"/>
                                    <w:rPr>
                                      <w:i/>
                                      <w:iCs/>
                                      <w:sz w:val="20"/>
                                      <w:szCs w:val="24"/>
                                      <w:lang w:val="nl-NL"/>
                                    </w:rPr>
                                  </w:pPr>
                                  <w:r w:rsidRPr="004539C2">
                                    <w:rPr>
                                      <w:i/>
                                      <w:iCs/>
                                      <w:sz w:val="20"/>
                                      <w:szCs w:val="24"/>
                                      <w:lang w:val="nl-NL"/>
                                    </w:rPr>
                                    <w:t>2021</w:t>
                                  </w:r>
                                  <w:r w:rsidR="00DC67AB" w:rsidRPr="004539C2">
                                    <w:rPr>
                                      <w:i/>
                                      <w:iCs/>
                                      <w:sz w:val="20"/>
                                      <w:szCs w:val="24"/>
                                      <w:lang w:val="nl-NL"/>
                                    </w:rPr>
                                    <w:t xml:space="preserve"> - Heden</w:t>
                                  </w:r>
                                </w:p>
                                <w:p w14:paraId="46C7ED00" w14:textId="11E36035" w:rsidR="00DC67AB" w:rsidRPr="004539C2" w:rsidRDefault="00DC67AB" w:rsidP="00DC67AB">
                                  <w:pPr>
                                    <w:rPr>
                                      <w:lang w:val="nl-NL"/>
                                    </w:rPr>
                                  </w:pPr>
                                  <w:r w:rsidRPr="004539C2">
                                    <w:rPr>
                                      <w:lang w:val="nl-NL"/>
                                    </w:rPr>
                                    <w:t xml:space="preserve">Ik studeer hier Software Development, en </w:t>
                                  </w:r>
                                  <w:r w:rsidR="006A2E70">
                                    <w:rPr>
                                      <w:lang w:val="nl-NL"/>
                                    </w:rPr>
                                    <w:t>ga na de zomervakantie mijn laatste schooljaar in.</w:t>
                                  </w:r>
                                </w:p>
                                <w:p w14:paraId="7EDBE1FA" w14:textId="77777777" w:rsidR="00DC67AB" w:rsidRPr="004539C2" w:rsidRDefault="00DC67AB" w:rsidP="00DC67AB">
                                  <w:pPr>
                                    <w:rPr>
                                      <w:lang w:val="nl-NL"/>
                                    </w:rPr>
                                  </w:pPr>
                                </w:p>
                                <w:p w14:paraId="547930E0" w14:textId="2CD25347" w:rsidR="00DC67AB" w:rsidRPr="004539C2" w:rsidRDefault="00F5656B" w:rsidP="00DC67AB">
                                  <w:pPr>
                                    <w:rPr>
                                      <w:sz w:val="21"/>
                                      <w:szCs w:val="28"/>
                                      <w:lang w:val="nl-NL"/>
                                    </w:rPr>
                                  </w:pPr>
                                  <w:r w:rsidRPr="004539C2">
                                    <w:rPr>
                                      <w:sz w:val="21"/>
                                      <w:szCs w:val="28"/>
                                      <w:lang w:val="nl-NL"/>
                                    </w:rPr>
                                    <w:t xml:space="preserve">- </w:t>
                                  </w:r>
                                  <w:r w:rsidR="00DC67AB" w:rsidRPr="004539C2">
                                    <w:rPr>
                                      <w:sz w:val="21"/>
                                      <w:szCs w:val="28"/>
                                      <w:lang w:val="nl-NL"/>
                                    </w:rPr>
                                    <w:t>Montessori Lyceum Flevoland</w:t>
                                  </w:r>
                                </w:p>
                                <w:p w14:paraId="4854E15C" w14:textId="58728AEC" w:rsidR="00DC67AB" w:rsidRPr="004539C2" w:rsidRDefault="009B7C40" w:rsidP="00F5656B">
                                  <w:pPr>
                                    <w:ind w:firstLine="720"/>
                                    <w:rPr>
                                      <w:i/>
                                      <w:iCs/>
                                      <w:sz w:val="20"/>
                                      <w:szCs w:val="24"/>
                                      <w:lang w:val="nl-NL"/>
                                    </w:rPr>
                                  </w:pPr>
                                  <w:r w:rsidRPr="004539C2">
                                    <w:rPr>
                                      <w:i/>
                                      <w:iCs/>
                                      <w:sz w:val="20"/>
                                      <w:szCs w:val="24"/>
                                      <w:lang w:val="nl-NL"/>
                                    </w:rPr>
                                    <w:t>2015 - 2021</w:t>
                                  </w:r>
                                </w:p>
                                <w:p w14:paraId="7B56540B" w14:textId="77777777" w:rsidR="00DC67AB" w:rsidRPr="004539C2" w:rsidRDefault="00DC67AB" w:rsidP="00DC67AB">
                                  <w:pPr>
                                    <w:rPr>
                                      <w:lang w:val="nl-NL"/>
                                    </w:rPr>
                                  </w:pPr>
                                  <w:r w:rsidRPr="004539C2">
                                    <w:rPr>
                                      <w:lang w:val="nl-NL"/>
                                    </w:rPr>
                                    <w:t>Ik heb in 6 jaar mijn VWO afgerond met het vakkenpakket Natuur &amp; Gezondheid. Ik heb mijn diploma gehaald in 2021 zonder gebruik te hoeven maken van de coronamaatregelen voor eindexamens.</w:t>
                                  </w:r>
                                </w:p>
                                <w:p w14:paraId="57FDBE49" w14:textId="77777777" w:rsidR="00DC67AB" w:rsidRPr="004539C2" w:rsidRDefault="00DC67AB" w:rsidP="00DC67AB">
                                  <w:pPr>
                                    <w:rPr>
                                      <w:lang w:val="nl-NL"/>
                                    </w:rPr>
                                  </w:pPr>
                                </w:p>
                                <w:p w14:paraId="39E33118" w14:textId="40084898" w:rsidR="00DC67AB" w:rsidRPr="004539C2" w:rsidRDefault="00DC67AB" w:rsidP="00DC67AB">
                                  <w:pPr>
                                    <w:rPr>
                                      <w:b/>
                                      <w:bCs/>
                                      <w:sz w:val="28"/>
                                      <w:szCs w:val="40"/>
                                      <w:lang w:val="nl-NL"/>
                                    </w:rPr>
                                  </w:pPr>
                                  <w:r w:rsidRPr="004539C2">
                                    <w:rPr>
                                      <w:b/>
                                      <w:bCs/>
                                      <w:sz w:val="28"/>
                                      <w:szCs w:val="40"/>
                                      <w:lang w:val="nl-NL"/>
                                    </w:rPr>
                                    <w:t>WERKERVARING</w:t>
                                  </w:r>
                                </w:p>
                                <w:p w14:paraId="276674AA" w14:textId="77777777" w:rsidR="00DC67AB" w:rsidRPr="004539C2" w:rsidRDefault="00DC67AB" w:rsidP="00DC67AB">
                                  <w:pPr>
                                    <w:rPr>
                                      <w:lang w:val="nl-NL"/>
                                    </w:rPr>
                                  </w:pPr>
                                </w:p>
                                <w:p w14:paraId="5BDF2C60" w14:textId="45B38EE8" w:rsidR="00DC67AB" w:rsidRPr="004539C2" w:rsidRDefault="001273A6" w:rsidP="00DC67AB">
                                  <w:pPr>
                                    <w:rPr>
                                      <w:sz w:val="21"/>
                                      <w:szCs w:val="28"/>
                                      <w:lang w:val="nl-NL"/>
                                    </w:rPr>
                                  </w:pPr>
                                  <w:r w:rsidRPr="004539C2">
                                    <w:rPr>
                                      <w:sz w:val="21"/>
                                      <w:szCs w:val="28"/>
                                      <w:lang w:val="nl-NL"/>
                                    </w:rPr>
                                    <w:t xml:space="preserve">- </w:t>
                                  </w:r>
                                  <w:r w:rsidR="00A441E7" w:rsidRPr="004539C2">
                                    <w:rPr>
                                      <w:sz w:val="21"/>
                                      <w:szCs w:val="28"/>
                                      <w:lang w:val="nl-NL"/>
                                    </w:rPr>
                                    <w:t>Krantenbezorger</w:t>
                                  </w:r>
                                </w:p>
                                <w:p w14:paraId="1BB643BB" w14:textId="07EE6B79" w:rsidR="00DC67AB" w:rsidRPr="004539C2" w:rsidRDefault="00D236C7" w:rsidP="001273A6">
                                  <w:pPr>
                                    <w:ind w:firstLine="720"/>
                                    <w:rPr>
                                      <w:i/>
                                      <w:iCs/>
                                      <w:sz w:val="20"/>
                                      <w:szCs w:val="24"/>
                                      <w:lang w:val="nl-NL"/>
                                    </w:rPr>
                                  </w:pPr>
                                  <w:r w:rsidRPr="004539C2">
                                    <w:rPr>
                                      <w:i/>
                                      <w:iCs/>
                                      <w:sz w:val="20"/>
                                      <w:szCs w:val="24"/>
                                      <w:lang w:val="nl-NL"/>
                                    </w:rPr>
                                    <w:t xml:space="preserve">2017 </w:t>
                                  </w:r>
                                  <w:r w:rsidR="00DC67AB" w:rsidRPr="004539C2">
                                    <w:rPr>
                                      <w:i/>
                                      <w:iCs/>
                                      <w:sz w:val="20"/>
                                      <w:szCs w:val="24"/>
                                      <w:lang w:val="nl-NL"/>
                                    </w:rPr>
                                    <w:t>–</w:t>
                                  </w:r>
                                  <w:r w:rsidRPr="004539C2">
                                    <w:rPr>
                                      <w:i/>
                                      <w:iCs/>
                                      <w:sz w:val="20"/>
                                      <w:szCs w:val="24"/>
                                      <w:lang w:val="nl-NL"/>
                                    </w:rPr>
                                    <w:t xml:space="preserve"> 2022</w:t>
                                  </w:r>
                                </w:p>
                                <w:p w14:paraId="670E8F18" w14:textId="0EF7F9A6" w:rsidR="00A441E7" w:rsidRPr="004539C2" w:rsidRDefault="009B7C40" w:rsidP="00DC67AB">
                                  <w:pPr>
                                    <w:rPr>
                                      <w:lang w:val="nl-NL"/>
                                    </w:rPr>
                                  </w:pPr>
                                  <w:r w:rsidRPr="004539C2">
                                    <w:rPr>
                                      <w:lang w:val="nl-NL"/>
                                    </w:rPr>
                                    <w:t xml:space="preserve">Ik </w:t>
                                  </w:r>
                                  <w:r w:rsidR="00285016">
                                    <w:rPr>
                                      <w:lang w:val="nl-NL"/>
                                    </w:rPr>
                                    <w:t>heb</w:t>
                                  </w:r>
                                  <w:r w:rsidRPr="004539C2">
                                    <w:rPr>
                                      <w:lang w:val="nl-NL"/>
                                    </w:rPr>
                                    <w:t xml:space="preserve"> vroeger </w:t>
                                  </w:r>
                                  <w:r w:rsidR="00DC67AB" w:rsidRPr="004539C2">
                                    <w:rPr>
                                      <w:lang w:val="nl-NL"/>
                                    </w:rPr>
                                    <w:t xml:space="preserve">mijn broer </w:t>
                                  </w:r>
                                  <w:r w:rsidRPr="004539C2">
                                    <w:rPr>
                                      <w:lang w:val="nl-NL"/>
                                    </w:rPr>
                                    <w:t>ge</w:t>
                                  </w:r>
                                  <w:r w:rsidR="00DC67AB" w:rsidRPr="004539C2">
                                    <w:rPr>
                                      <w:lang w:val="nl-NL"/>
                                    </w:rPr>
                                    <w:t>h</w:t>
                                  </w:r>
                                  <w:r w:rsidRPr="004539C2">
                                    <w:rPr>
                                      <w:lang w:val="nl-NL"/>
                                    </w:rPr>
                                    <w:t>o</w:t>
                                  </w:r>
                                  <w:r w:rsidR="00DC67AB" w:rsidRPr="004539C2">
                                    <w:rPr>
                                      <w:lang w:val="nl-NL"/>
                                    </w:rPr>
                                    <w:t>lpen met zijn krantenwijk, en ik heb het later van hem overgenomen. Sinds dien</w:t>
                                  </w:r>
                                  <w:r w:rsidR="00A441E7" w:rsidRPr="004539C2">
                                    <w:rPr>
                                      <w:lang w:val="nl-NL"/>
                                    </w:rPr>
                                    <w:t xml:space="preserve"> heb ik meerdere krantenwijken gehad voor verschillende kranten.</w:t>
                                  </w:r>
                                </w:p>
                                <w:p w14:paraId="55BDFD7C" w14:textId="274D0CBB" w:rsidR="00DC67AB" w:rsidRPr="004539C2" w:rsidRDefault="00DC67AB" w:rsidP="00DC67AB">
                                  <w:pPr>
                                    <w:rPr>
                                      <w:lang w:val="nl-NL"/>
                                    </w:rPr>
                                  </w:pPr>
                                </w:p>
                                <w:p w14:paraId="74B25CFA" w14:textId="68DFA6E4" w:rsidR="00DC67AB" w:rsidRPr="004539C2" w:rsidRDefault="001273A6" w:rsidP="00DC67AB">
                                  <w:pPr>
                                    <w:rPr>
                                      <w:sz w:val="21"/>
                                      <w:szCs w:val="28"/>
                                      <w:lang w:val="nl-NL"/>
                                    </w:rPr>
                                  </w:pPr>
                                  <w:r w:rsidRPr="004539C2">
                                    <w:rPr>
                                      <w:sz w:val="21"/>
                                      <w:szCs w:val="28"/>
                                      <w:lang w:val="nl-NL"/>
                                    </w:rPr>
                                    <w:t xml:space="preserve">- </w:t>
                                  </w:r>
                                  <w:r w:rsidR="00DC67AB" w:rsidRPr="004539C2">
                                    <w:rPr>
                                      <w:sz w:val="21"/>
                                      <w:szCs w:val="28"/>
                                      <w:lang w:val="nl-NL"/>
                                    </w:rPr>
                                    <w:t xml:space="preserve">Tuincentrum Alméér Plant </w:t>
                                  </w:r>
                                  <w:r w:rsidR="0008266A" w:rsidRPr="004539C2">
                                    <w:rPr>
                                      <w:sz w:val="21"/>
                                      <w:szCs w:val="28"/>
                                      <w:lang w:val="nl-NL"/>
                                    </w:rPr>
                                    <w:t>Weekendhulp</w:t>
                                  </w:r>
                                </w:p>
                                <w:p w14:paraId="79A5E857" w14:textId="4765AA8B" w:rsidR="00DC67AB" w:rsidRPr="004539C2" w:rsidRDefault="00B301CA" w:rsidP="001273A6">
                                  <w:pPr>
                                    <w:ind w:firstLine="720"/>
                                    <w:rPr>
                                      <w:i/>
                                      <w:iCs/>
                                      <w:sz w:val="20"/>
                                      <w:szCs w:val="24"/>
                                      <w:lang w:val="nl-NL"/>
                                    </w:rPr>
                                  </w:pPr>
                                  <w:r w:rsidRPr="004539C2">
                                    <w:rPr>
                                      <w:i/>
                                      <w:iCs/>
                                      <w:sz w:val="20"/>
                                      <w:szCs w:val="24"/>
                                      <w:lang w:val="nl-NL"/>
                                    </w:rPr>
                                    <w:t xml:space="preserve">2019 </w:t>
                                  </w:r>
                                  <w:r w:rsidR="00DC67AB" w:rsidRPr="004539C2">
                                    <w:rPr>
                                      <w:i/>
                                      <w:iCs/>
                                      <w:sz w:val="20"/>
                                      <w:szCs w:val="24"/>
                                      <w:lang w:val="nl-NL"/>
                                    </w:rPr>
                                    <w:t>–</w:t>
                                  </w:r>
                                  <w:r w:rsidRPr="004539C2">
                                    <w:rPr>
                                      <w:i/>
                                      <w:iCs/>
                                      <w:sz w:val="20"/>
                                      <w:szCs w:val="24"/>
                                      <w:lang w:val="nl-NL"/>
                                    </w:rPr>
                                    <w:t xml:space="preserve"> 2020</w:t>
                                  </w:r>
                                </w:p>
                                <w:p w14:paraId="6CCF45D1" w14:textId="66731AFF" w:rsidR="00DC67AB" w:rsidRPr="004539C2" w:rsidRDefault="00DC67AB" w:rsidP="00DC67AB">
                                  <w:pPr>
                                    <w:rPr>
                                      <w:lang w:val="nl-NL"/>
                                    </w:rPr>
                                  </w:pPr>
                                  <w:r w:rsidRPr="004539C2">
                                    <w:rPr>
                                      <w:lang w:val="nl-NL"/>
                                    </w:rPr>
                                    <w:t>Ik heb voor een jaar bij Tuincentrum Alméér Plant gewerkt en heb daar op verschillende manieren geholpen, zoals stickers plakken en winkelwagens naar de ingang brengen.</w:t>
                                  </w:r>
                                </w:p>
                                <w:p w14:paraId="66B658A3" w14:textId="77777777" w:rsidR="00DC67AB" w:rsidRPr="004539C2" w:rsidRDefault="00DC67AB" w:rsidP="00DC67AB">
                                  <w:pPr>
                                    <w:rPr>
                                      <w:lang w:val="nl-NL"/>
                                    </w:rPr>
                                  </w:pPr>
                                </w:p>
                                <w:p w14:paraId="7C734CD6" w14:textId="3B70A349" w:rsidR="00DC67AB" w:rsidRPr="004539C2" w:rsidRDefault="001273A6" w:rsidP="00DC67AB">
                                  <w:pPr>
                                    <w:rPr>
                                      <w:sz w:val="21"/>
                                      <w:szCs w:val="28"/>
                                      <w:lang w:val="nl-NL"/>
                                    </w:rPr>
                                  </w:pPr>
                                  <w:r w:rsidRPr="004539C2">
                                    <w:rPr>
                                      <w:sz w:val="21"/>
                                      <w:szCs w:val="28"/>
                                      <w:lang w:val="nl-NL"/>
                                    </w:rPr>
                                    <w:t xml:space="preserve">- </w:t>
                                  </w:r>
                                  <w:r w:rsidR="00A441E7" w:rsidRPr="004539C2">
                                    <w:rPr>
                                      <w:sz w:val="21"/>
                                      <w:szCs w:val="28"/>
                                      <w:lang w:val="nl-NL"/>
                                    </w:rPr>
                                    <w:t>DekaMarkt</w:t>
                                  </w:r>
                                  <w:r w:rsidR="00DC67AB" w:rsidRPr="004539C2">
                                    <w:rPr>
                                      <w:sz w:val="21"/>
                                      <w:szCs w:val="28"/>
                                      <w:lang w:val="nl-NL"/>
                                    </w:rPr>
                                    <w:t xml:space="preserve"> </w:t>
                                  </w:r>
                                  <w:r w:rsidR="00A441E7" w:rsidRPr="004539C2">
                                    <w:rPr>
                                      <w:sz w:val="21"/>
                                      <w:szCs w:val="28"/>
                                      <w:lang w:val="nl-NL"/>
                                    </w:rPr>
                                    <w:t>Vakkenvuller</w:t>
                                  </w:r>
                                </w:p>
                                <w:p w14:paraId="35EC80E6" w14:textId="23E4504C" w:rsidR="00DC67AB" w:rsidRPr="004539C2" w:rsidRDefault="009B7C40" w:rsidP="001273A6">
                                  <w:pPr>
                                    <w:ind w:firstLine="720"/>
                                    <w:rPr>
                                      <w:i/>
                                      <w:iCs/>
                                      <w:sz w:val="20"/>
                                      <w:szCs w:val="24"/>
                                      <w:lang w:val="nl-NL"/>
                                    </w:rPr>
                                  </w:pPr>
                                  <w:r w:rsidRPr="004539C2">
                                    <w:rPr>
                                      <w:i/>
                                      <w:iCs/>
                                      <w:sz w:val="20"/>
                                      <w:szCs w:val="24"/>
                                      <w:lang w:val="nl-NL"/>
                                    </w:rPr>
                                    <w:t>20</w:t>
                                  </w:r>
                                  <w:r w:rsidR="0008266A" w:rsidRPr="004539C2">
                                    <w:rPr>
                                      <w:i/>
                                      <w:iCs/>
                                      <w:sz w:val="20"/>
                                      <w:szCs w:val="24"/>
                                      <w:lang w:val="nl-NL"/>
                                    </w:rPr>
                                    <w:t>20</w:t>
                                  </w:r>
                                </w:p>
                                <w:p w14:paraId="7B39D890" w14:textId="77777777" w:rsidR="00A441E7" w:rsidRPr="004539C2" w:rsidRDefault="00A441E7" w:rsidP="00A441E7">
                                  <w:pPr>
                                    <w:rPr>
                                      <w:lang w:val="nl-NL"/>
                                    </w:rPr>
                                  </w:pPr>
                                </w:p>
                                <w:p w14:paraId="753600D3" w14:textId="22715366" w:rsidR="00A441E7" w:rsidRPr="004539C2" w:rsidRDefault="001273A6" w:rsidP="00A441E7">
                                  <w:pPr>
                                    <w:rPr>
                                      <w:sz w:val="21"/>
                                      <w:szCs w:val="28"/>
                                      <w:lang w:val="nl-NL"/>
                                    </w:rPr>
                                  </w:pPr>
                                  <w:r w:rsidRPr="004539C2">
                                    <w:rPr>
                                      <w:sz w:val="21"/>
                                      <w:szCs w:val="28"/>
                                      <w:lang w:val="nl-NL"/>
                                    </w:rPr>
                                    <w:t xml:space="preserve">- </w:t>
                                  </w:r>
                                  <w:r w:rsidR="00A441E7" w:rsidRPr="004539C2">
                                    <w:rPr>
                                      <w:sz w:val="21"/>
                                      <w:szCs w:val="28"/>
                                      <w:lang w:val="nl-NL"/>
                                    </w:rPr>
                                    <w:t>Jumbo Vakkenvuller</w:t>
                                  </w:r>
                                </w:p>
                                <w:p w14:paraId="33CA89E0" w14:textId="46BFA154" w:rsidR="00A441E7" w:rsidRPr="004539C2" w:rsidRDefault="0008266A" w:rsidP="001273A6">
                                  <w:pPr>
                                    <w:ind w:firstLine="720"/>
                                    <w:rPr>
                                      <w:i/>
                                      <w:iCs/>
                                      <w:sz w:val="20"/>
                                      <w:szCs w:val="24"/>
                                      <w:lang w:val="nl-NL"/>
                                    </w:rPr>
                                  </w:pPr>
                                  <w:r w:rsidRPr="004539C2">
                                    <w:rPr>
                                      <w:i/>
                                      <w:iCs/>
                                      <w:sz w:val="20"/>
                                      <w:szCs w:val="24"/>
                                      <w:lang w:val="nl-NL"/>
                                    </w:rPr>
                                    <w:t>2021</w:t>
                                  </w:r>
                                </w:p>
                                <w:p w14:paraId="1DBD1E23" w14:textId="3109293C" w:rsidR="00A441E7" w:rsidRPr="004539C2" w:rsidRDefault="00A441E7" w:rsidP="00DC67AB">
                                  <w:pPr>
                                    <w:rPr>
                                      <w:lang w:val="nl-NL"/>
                                    </w:rPr>
                                  </w:pPr>
                                  <w:r w:rsidRPr="004539C2">
                                    <w:rPr>
                                      <w:lang w:val="nl-NL"/>
                                    </w:rPr>
                                    <w:t>Ik heb bij de DekaMarkt en Jumbo gewerkt als vakkenvuller, maar besloot uiteindelijk dat het werk niet goed bij mij paste.</w:t>
                                  </w:r>
                                </w:p>
                                <w:p w14:paraId="3BA3348E" w14:textId="77777777" w:rsidR="00A441E7" w:rsidRPr="004539C2" w:rsidRDefault="00A441E7" w:rsidP="00A441E7">
                                  <w:pPr>
                                    <w:rPr>
                                      <w:lang w:val="nl-NL"/>
                                    </w:rPr>
                                  </w:pPr>
                                </w:p>
                                <w:p w14:paraId="7F23FB75" w14:textId="3F33FBB9" w:rsidR="00A441E7" w:rsidRPr="004539C2" w:rsidRDefault="001273A6" w:rsidP="00A441E7">
                                  <w:pPr>
                                    <w:rPr>
                                      <w:sz w:val="21"/>
                                      <w:szCs w:val="28"/>
                                      <w:lang w:val="nl-NL"/>
                                    </w:rPr>
                                  </w:pPr>
                                  <w:r w:rsidRPr="004539C2">
                                    <w:rPr>
                                      <w:sz w:val="21"/>
                                      <w:szCs w:val="28"/>
                                      <w:lang w:val="nl-NL"/>
                                    </w:rPr>
                                    <w:t xml:space="preserve">- </w:t>
                                  </w:r>
                                  <w:r w:rsidR="00A441E7" w:rsidRPr="004539C2">
                                    <w:rPr>
                                      <w:sz w:val="21"/>
                                      <w:szCs w:val="28"/>
                                      <w:lang w:val="nl-NL"/>
                                    </w:rPr>
                                    <w:t>Domino’s Pizza Fietsbezorger en Insider</w:t>
                                  </w:r>
                                </w:p>
                                <w:p w14:paraId="2272A979" w14:textId="7D373C93" w:rsidR="00A441E7" w:rsidRPr="004539C2" w:rsidRDefault="0008266A" w:rsidP="001273A6">
                                  <w:pPr>
                                    <w:ind w:firstLine="720"/>
                                    <w:rPr>
                                      <w:i/>
                                      <w:iCs/>
                                      <w:sz w:val="20"/>
                                      <w:szCs w:val="24"/>
                                      <w:lang w:val="nl-NL"/>
                                    </w:rPr>
                                  </w:pPr>
                                  <w:r w:rsidRPr="004539C2">
                                    <w:rPr>
                                      <w:i/>
                                      <w:iCs/>
                                      <w:sz w:val="20"/>
                                      <w:szCs w:val="24"/>
                                      <w:lang w:val="nl-NL"/>
                                    </w:rPr>
                                    <w:t xml:space="preserve">2021 </w:t>
                                  </w:r>
                                  <w:r w:rsidR="00A441E7" w:rsidRPr="004539C2">
                                    <w:rPr>
                                      <w:i/>
                                      <w:iCs/>
                                      <w:sz w:val="20"/>
                                      <w:szCs w:val="24"/>
                                      <w:lang w:val="nl-NL"/>
                                    </w:rPr>
                                    <w:t>– Heden</w:t>
                                  </w:r>
                                </w:p>
                                <w:p w14:paraId="401D35BC" w14:textId="7DD9914D" w:rsidR="00A441E7" w:rsidRPr="004539C2" w:rsidRDefault="00A441E7" w:rsidP="00DC67AB">
                                  <w:pPr>
                                    <w:rPr>
                                      <w:lang w:val="nl-NL"/>
                                    </w:rPr>
                                  </w:pPr>
                                  <w:r w:rsidRPr="004539C2">
                                    <w:rPr>
                                      <w:lang w:val="nl-NL"/>
                                    </w:rPr>
                                    <w:t>Voor mijn werk bij Domino’s heb ik zowel buiten als binnen gewerkt, en heb veel met klanten gewerkt. Ik heb bestellingen aangenomen, eten gemaakt, en bezorgd in Lelystad.</w:t>
                                  </w:r>
                                </w:p>
                                <w:p w14:paraId="4D19CC00" w14:textId="77777777" w:rsidR="00DC67AB" w:rsidRPr="004539C2" w:rsidRDefault="00DC67AB" w:rsidP="00DC67AB">
                                  <w:pPr>
                                    <w:rPr>
                                      <w:lang w:val="nl-NL"/>
                                    </w:rPr>
                                  </w:pPr>
                                </w:p>
                                <w:p w14:paraId="71B3EAAC" w14:textId="3CC7E40C" w:rsidR="00DC67AB" w:rsidRPr="00172766" w:rsidRDefault="00285016" w:rsidP="004C1DCB">
                                  <w:pPr>
                                    <w:rPr>
                                      <w:b/>
                                      <w:bCs/>
                                      <w:sz w:val="28"/>
                                      <w:szCs w:val="40"/>
                                      <w:lang w:val="nl-NL"/>
                                    </w:rPr>
                                  </w:pPr>
                                  <w:r w:rsidRPr="00172766">
                                    <w:rPr>
                                      <w:b/>
                                      <w:bCs/>
                                      <w:sz w:val="28"/>
                                      <w:szCs w:val="40"/>
                                      <w:lang w:val="nl-NL"/>
                                    </w:rPr>
                                    <w:t>VAARDIGHEDEN</w:t>
                                  </w:r>
                                </w:p>
                                <w:p w14:paraId="36FB55FD" w14:textId="77777777" w:rsidR="004C1DCB" w:rsidRPr="00172766" w:rsidRDefault="004C1DCB" w:rsidP="004C1DCB">
                                  <w:pPr>
                                    <w:rPr>
                                      <w:b/>
                                      <w:bCs/>
                                      <w:lang w:val="nl-NL"/>
                                    </w:rPr>
                                  </w:pPr>
                                </w:p>
                                <w:p w14:paraId="2B2E235B" w14:textId="240F35D9" w:rsidR="004C1DCB" w:rsidRPr="00172766" w:rsidRDefault="004C1DCB" w:rsidP="004C1DCB">
                                  <w:pPr>
                                    <w:rPr>
                                      <w:sz w:val="20"/>
                                      <w:szCs w:val="24"/>
                                      <w:lang w:val="nl-NL"/>
                                    </w:rPr>
                                  </w:pPr>
                                  <w:r w:rsidRPr="00172766">
                                    <w:rPr>
                                      <w:sz w:val="20"/>
                                      <w:szCs w:val="24"/>
                                      <w:lang w:val="nl-NL"/>
                                    </w:rPr>
                                    <w:t>Software Development</w:t>
                                  </w:r>
                                  <w:r w:rsidRPr="00172766">
                                    <w:rPr>
                                      <w:sz w:val="20"/>
                                      <w:szCs w:val="24"/>
                                      <w:lang w:val="nl-NL"/>
                                    </w:rPr>
                                    <w:tab/>
                                  </w:r>
                                  <w:r w:rsidRPr="00172766">
                                    <w:rPr>
                                      <w:sz w:val="20"/>
                                      <w:szCs w:val="24"/>
                                      <w:lang w:val="nl-NL"/>
                                    </w:rPr>
                                    <w:tab/>
                                    <w:t>Talen</w:t>
                                  </w:r>
                                </w:p>
                                <w:p w14:paraId="2AC4B740" w14:textId="77777777" w:rsidR="004C1DCB" w:rsidRPr="00172766" w:rsidRDefault="004C1DCB" w:rsidP="004C1DCB">
                                  <w:pPr>
                                    <w:rPr>
                                      <w:sz w:val="20"/>
                                      <w:szCs w:val="24"/>
                                      <w:lang w:val="nl-NL"/>
                                    </w:rPr>
                                  </w:pPr>
                                </w:p>
                                <w:p w14:paraId="2D3A0684" w14:textId="6CB51E94" w:rsidR="001273A6" w:rsidRPr="00172766" w:rsidRDefault="001273A6" w:rsidP="001273A6">
                                  <w:pPr>
                                    <w:rPr>
                                      <w:sz w:val="20"/>
                                      <w:szCs w:val="24"/>
                                      <w:lang w:val="nl-NL"/>
                                    </w:rPr>
                                  </w:pPr>
                                  <w:r w:rsidRPr="00172766">
                                    <w:rPr>
                                      <w:sz w:val="20"/>
                                      <w:szCs w:val="24"/>
                                      <w:lang w:val="nl-NL"/>
                                    </w:rPr>
                                    <w:t>Java</w:t>
                                  </w:r>
                                  <w:r w:rsidRPr="00172766">
                                    <w:rPr>
                                      <w:sz w:val="20"/>
                                      <w:szCs w:val="24"/>
                                      <w:lang w:val="nl-NL"/>
                                    </w:rPr>
                                    <w:tab/>
                                  </w:r>
                                  <w:r w:rsidRPr="00172766">
                                    <w:rPr>
                                      <w:sz w:val="20"/>
                                      <w:szCs w:val="24"/>
                                      <w:lang w:val="nl-NL"/>
                                    </w:rPr>
                                    <w:tab/>
                                  </w:r>
                                  <w:r w:rsidR="000651F7" w:rsidRPr="00172766">
                                    <w:rPr>
                                      <w:rFonts w:ascii="Segoe UI Symbol" w:hAnsi="Segoe UI Symbol" w:cs="Segoe UI Symbol"/>
                                      <w:b/>
                                      <w:bCs/>
                                      <w:sz w:val="20"/>
                                      <w:szCs w:val="24"/>
                                      <w:lang w:val="nl-NL"/>
                                    </w:rPr>
                                    <w:t>★★★★★</w:t>
                                  </w:r>
                                  <w:r w:rsidR="004C1DCB" w:rsidRPr="00172766">
                                    <w:rPr>
                                      <w:rFonts w:ascii="Segoe UI Symbol" w:hAnsi="Segoe UI Symbol" w:cs="Segoe UI Symbol"/>
                                      <w:b/>
                                      <w:bCs/>
                                      <w:sz w:val="20"/>
                                      <w:szCs w:val="24"/>
                                      <w:lang w:val="nl-NL"/>
                                    </w:rPr>
                                    <w:tab/>
                                  </w:r>
                                  <w:r w:rsidR="004C1DCB" w:rsidRPr="00172766">
                                    <w:rPr>
                                      <w:rFonts w:ascii="Segoe UI Symbol" w:hAnsi="Segoe UI Symbol" w:cs="Segoe UI Symbol"/>
                                      <w:b/>
                                      <w:bCs/>
                                      <w:sz w:val="20"/>
                                      <w:szCs w:val="24"/>
                                      <w:lang w:val="nl-NL"/>
                                    </w:rPr>
                                    <w:tab/>
                                  </w:r>
                                  <w:r w:rsidR="004C1DCB" w:rsidRPr="00172766">
                                    <w:rPr>
                                      <w:sz w:val="20"/>
                                      <w:szCs w:val="24"/>
                                      <w:lang w:val="nl-NL"/>
                                    </w:rPr>
                                    <w:t>Nederlands</w:t>
                                  </w:r>
                                  <w:r w:rsidR="004C1DCB" w:rsidRPr="00172766">
                                    <w:rPr>
                                      <w:sz w:val="20"/>
                                      <w:szCs w:val="24"/>
                                      <w:lang w:val="nl-NL"/>
                                    </w:rPr>
                                    <w:tab/>
                                  </w:r>
                                  <w:r w:rsidR="004C1DCB" w:rsidRPr="00172766">
                                    <w:rPr>
                                      <w:rFonts w:ascii="Segoe UI Symbol" w:hAnsi="Segoe UI Symbol" w:cs="Segoe UI Symbol"/>
                                      <w:b/>
                                      <w:bCs/>
                                      <w:sz w:val="20"/>
                                      <w:szCs w:val="24"/>
                                      <w:lang w:val="nl-NL"/>
                                    </w:rPr>
                                    <w:t>★★★★★</w:t>
                                  </w:r>
                                </w:p>
                                <w:p w14:paraId="33285C7B" w14:textId="2E70B13A" w:rsidR="0008266A" w:rsidRPr="00172766" w:rsidRDefault="001273A6" w:rsidP="001273A6">
                                  <w:pPr>
                                    <w:rPr>
                                      <w:rFonts w:ascii="Segoe UI Symbol" w:hAnsi="Segoe UI Symbol" w:cs="Segoe UI Symbol"/>
                                      <w:b/>
                                      <w:bCs/>
                                      <w:sz w:val="20"/>
                                      <w:szCs w:val="24"/>
                                      <w:lang w:val="nl-NL"/>
                                    </w:rPr>
                                  </w:pPr>
                                  <w:r w:rsidRPr="00172766">
                                    <w:rPr>
                                      <w:sz w:val="20"/>
                                      <w:szCs w:val="24"/>
                                      <w:lang w:val="nl-NL"/>
                                    </w:rPr>
                                    <w:t>Unity, C#</w:t>
                                  </w:r>
                                  <w:r w:rsidRPr="00172766">
                                    <w:rPr>
                                      <w:sz w:val="20"/>
                                      <w:szCs w:val="24"/>
                                      <w:lang w:val="nl-NL"/>
                                    </w:rPr>
                                    <w:tab/>
                                  </w:r>
                                  <w:r w:rsidR="000651F7" w:rsidRPr="00172766">
                                    <w:rPr>
                                      <w:rFonts w:ascii="Segoe UI Symbol" w:hAnsi="Segoe UI Symbol" w:cs="Segoe UI Symbol"/>
                                      <w:b/>
                                      <w:bCs/>
                                      <w:sz w:val="20"/>
                                      <w:szCs w:val="24"/>
                                      <w:lang w:val="nl-NL"/>
                                    </w:rPr>
                                    <w:t>★★★★☆</w:t>
                                  </w:r>
                                  <w:r w:rsidR="004C1DCB" w:rsidRPr="00172766">
                                    <w:rPr>
                                      <w:rFonts w:ascii="Segoe UI Symbol" w:hAnsi="Segoe UI Symbol" w:cs="Segoe UI Symbol"/>
                                      <w:b/>
                                      <w:bCs/>
                                      <w:sz w:val="20"/>
                                      <w:szCs w:val="24"/>
                                      <w:lang w:val="nl-NL"/>
                                    </w:rPr>
                                    <w:tab/>
                                  </w:r>
                                  <w:r w:rsidR="004C1DCB" w:rsidRPr="00172766">
                                    <w:rPr>
                                      <w:rFonts w:ascii="Segoe UI Symbol" w:hAnsi="Segoe UI Symbol" w:cs="Segoe UI Symbol"/>
                                      <w:b/>
                                      <w:bCs/>
                                      <w:sz w:val="20"/>
                                      <w:szCs w:val="24"/>
                                      <w:lang w:val="nl-NL"/>
                                    </w:rPr>
                                    <w:tab/>
                                  </w:r>
                                  <w:r w:rsidR="004C1DCB" w:rsidRPr="00172766">
                                    <w:rPr>
                                      <w:sz w:val="20"/>
                                      <w:szCs w:val="24"/>
                                      <w:lang w:val="nl-NL"/>
                                    </w:rPr>
                                    <w:t>Engels</w:t>
                                  </w:r>
                                  <w:r w:rsidR="004C1DCB" w:rsidRPr="00172766">
                                    <w:rPr>
                                      <w:sz w:val="20"/>
                                      <w:szCs w:val="24"/>
                                      <w:lang w:val="nl-NL"/>
                                    </w:rPr>
                                    <w:tab/>
                                  </w:r>
                                  <w:r w:rsidR="004C1DCB" w:rsidRPr="00172766">
                                    <w:rPr>
                                      <w:sz w:val="20"/>
                                      <w:szCs w:val="24"/>
                                      <w:lang w:val="nl-NL"/>
                                    </w:rPr>
                                    <w:tab/>
                                  </w:r>
                                  <w:r w:rsidR="004C1DCB" w:rsidRPr="00172766">
                                    <w:rPr>
                                      <w:rFonts w:ascii="Segoe UI Symbol" w:hAnsi="Segoe UI Symbol" w:cs="Segoe UI Symbol"/>
                                      <w:b/>
                                      <w:bCs/>
                                      <w:sz w:val="20"/>
                                      <w:szCs w:val="24"/>
                                      <w:lang w:val="nl-NL"/>
                                    </w:rPr>
                                    <w:t>★★★★★</w:t>
                                  </w:r>
                                </w:p>
                                <w:p w14:paraId="2E7A57D1" w14:textId="18D0E531" w:rsidR="001273A6" w:rsidRPr="00172766" w:rsidRDefault="001273A6" w:rsidP="001273A6">
                                  <w:pPr>
                                    <w:rPr>
                                      <w:sz w:val="20"/>
                                      <w:szCs w:val="24"/>
                                      <w:lang w:val="nl-NL"/>
                                    </w:rPr>
                                  </w:pPr>
                                  <w:r w:rsidRPr="00172766">
                                    <w:rPr>
                                      <w:sz w:val="20"/>
                                      <w:szCs w:val="24"/>
                                      <w:lang w:val="nl-NL"/>
                                    </w:rPr>
                                    <w:t>MySQL</w:t>
                                  </w:r>
                                  <w:r w:rsidRPr="00172766">
                                    <w:rPr>
                                      <w:sz w:val="20"/>
                                      <w:szCs w:val="24"/>
                                      <w:lang w:val="nl-NL"/>
                                    </w:rPr>
                                    <w:tab/>
                                  </w:r>
                                  <w:r w:rsidRPr="00172766">
                                    <w:rPr>
                                      <w:sz w:val="20"/>
                                      <w:szCs w:val="24"/>
                                      <w:lang w:val="nl-NL"/>
                                    </w:rPr>
                                    <w:tab/>
                                  </w:r>
                                  <w:r w:rsidR="000651F7" w:rsidRPr="00172766">
                                    <w:rPr>
                                      <w:rFonts w:ascii="Segoe UI Symbol" w:hAnsi="Segoe UI Symbol" w:cs="Segoe UI Symbol"/>
                                      <w:b/>
                                      <w:bCs/>
                                      <w:sz w:val="20"/>
                                      <w:szCs w:val="24"/>
                                      <w:lang w:val="nl-NL"/>
                                    </w:rPr>
                                    <w:t>★★★☆☆</w:t>
                                  </w:r>
                                  <w:r w:rsidR="004C1DCB" w:rsidRPr="00172766">
                                    <w:rPr>
                                      <w:rFonts w:ascii="Segoe UI Symbol" w:hAnsi="Segoe UI Symbol" w:cs="Segoe UI Symbol"/>
                                      <w:b/>
                                      <w:bCs/>
                                      <w:sz w:val="20"/>
                                      <w:szCs w:val="24"/>
                                      <w:lang w:val="nl-NL"/>
                                    </w:rPr>
                                    <w:tab/>
                                  </w:r>
                                  <w:r w:rsidR="004C1DCB" w:rsidRPr="00172766">
                                    <w:rPr>
                                      <w:rFonts w:ascii="Segoe UI Symbol" w:hAnsi="Segoe UI Symbol" w:cs="Segoe UI Symbol"/>
                                      <w:b/>
                                      <w:bCs/>
                                      <w:sz w:val="20"/>
                                      <w:szCs w:val="24"/>
                                      <w:lang w:val="nl-NL"/>
                                    </w:rPr>
                                    <w:tab/>
                                  </w:r>
                                  <w:r w:rsidR="0008266A" w:rsidRPr="00172766">
                                    <w:rPr>
                                      <w:sz w:val="20"/>
                                      <w:szCs w:val="24"/>
                                      <w:lang w:val="nl-NL"/>
                                    </w:rPr>
                                    <w:t>Frans</w:t>
                                  </w:r>
                                  <w:r w:rsidR="004C1DCB" w:rsidRPr="00172766">
                                    <w:rPr>
                                      <w:sz w:val="20"/>
                                      <w:szCs w:val="24"/>
                                      <w:lang w:val="nl-NL"/>
                                    </w:rPr>
                                    <w:tab/>
                                  </w:r>
                                  <w:r w:rsidR="004C1DCB" w:rsidRPr="00172766">
                                    <w:rPr>
                                      <w:sz w:val="20"/>
                                      <w:szCs w:val="24"/>
                                      <w:lang w:val="nl-NL"/>
                                    </w:rPr>
                                    <w:tab/>
                                  </w:r>
                                  <w:r w:rsidR="004C1DCB" w:rsidRPr="00172766">
                                    <w:rPr>
                                      <w:rFonts w:ascii="Segoe UI Symbol" w:hAnsi="Segoe UI Symbol" w:cs="Segoe UI Symbol"/>
                                      <w:b/>
                                      <w:bCs/>
                                      <w:sz w:val="20"/>
                                      <w:szCs w:val="24"/>
                                      <w:lang w:val="nl-NL"/>
                                    </w:rPr>
                                    <w:t>★</w:t>
                                  </w:r>
                                  <w:r w:rsidR="00BA6C2F" w:rsidRPr="00172766">
                                    <w:rPr>
                                      <w:rFonts w:ascii="Segoe UI Symbol" w:hAnsi="Segoe UI Symbol" w:cs="Segoe UI Symbol"/>
                                      <w:b/>
                                      <w:bCs/>
                                      <w:sz w:val="20"/>
                                      <w:szCs w:val="24"/>
                                      <w:lang w:val="nl-NL"/>
                                    </w:rPr>
                                    <w:t>☆☆</w:t>
                                  </w:r>
                                  <w:r w:rsidR="004C1DCB" w:rsidRPr="00172766">
                                    <w:rPr>
                                      <w:rFonts w:ascii="Segoe UI Symbol" w:hAnsi="Segoe UI Symbol" w:cs="Segoe UI Symbol"/>
                                      <w:b/>
                                      <w:bCs/>
                                      <w:sz w:val="20"/>
                                      <w:szCs w:val="24"/>
                                      <w:lang w:val="nl-NL"/>
                                    </w:rPr>
                                    <w:t>☆☆</w:t>
                                  </w:r>
                                </w:p>
                                <w:p w14:paraId="60C9D697" w14:textId="4CBDA94C" w:rsidR="001273A6" w:rsidRPr="004539C2" w:rsidRDefault="001273A6" w:rsidP="001273A6">
                                  <w:pPr>
                                    <w:rPr>
                                      <w:sz w:val="20"/>
                                      <w:szCs w:val="24"/>
                                      <w:lang w:val="nl-NL"/>
                                    </w:rPr>
                                  </w:pPr>
                                  <w:r w:rsidRPr="004539C2">
                                    <w:rPr>
                                      <w:sz w:val="20"/>
                                      <w:szCs w:val="24"/>
                                      <w:lang w:val="nl-NL"/>
                                    </w:rPr>
                                    <w:t>ERDs</w:t>
                                  </w:r>
                                  <w:r w:rsidRPr="004539C2">
                                    <w:rPr>
                                      <w:sz w:val="20"/>
                                      <w:szCs w:val="24"/>
                                      <w:lang w:val="nl-NL"/>
                                    </w:rPr>
                                    <w:tab/>
                                  </w:r>
                                  <w:r w:rsidRPr="004539C2">
                                    <w:rPr>
                                      <w:sz w:val="20"/>
                                      <w:szCs w:val="24"/>
                                      <w:lang w:val="nl-NL"/>
                                    </w:rPr>
                                    <w:tab/>
                                  </w:r>
                                  <w:r w:rsidR="000651F7" w:rsidRPr="004539C2">
                                    <w:rPr>
                                      <w:rFonts w:ascii="Segoe UI Symbol" w:hAnsi="Segoe UI Symbol" w:cs="Segoe UI Symbol"/>
                                      <w:b/>
                                      <w:bCs/>
                                      <w:sz w:val="20"/>
                                      <w:szCs w:val="24"/>
                                      <w:lang w:val="nl-NL"/>
                                    </w:rPr>
                                    <w:t>★★★★★</w:t>
                                  </w:r>
                                  <w:r w:rsidR="0008266A" w:rsidRPr="004539C2">
                                    <w:rPr>
                                      <w:rFonts w:ascii="Segoe UI Symbol" w:hAnsi="Segoe UI Symbol" w:cs="Segoe UI Symbol"/>
                                      <w:b/>
                                      <w:bCs/>
                                      <w:sz w:val="20"/>
                                      <w:szCs w:val="24"/>
                                      <w:lang w:val="nl-NL"/>
                                    </w:rPr>
                                    <w:tab/>
                                  </w:r>
                                  <w:r w:rsidR="0008266A" w:rsidRPr="004539C2">
                                    <w:rPr>
                                      <w:rFonts w:ascii="Segoe UI Symbol" w:hAnsi="Segoe UI Symbol" w:cs="Segoe UI Symbol"/>
                                      <w:b/>
                                      <w:bCs/>
                                      <w:sz w:val="20"/>
                                      <w:szCs w:val="24"/>
                                      <w:lang w:val="nl-NL"/>
                                    </w:rPr>
                                    <w:tab/>
                                  </w:r>
                                  <w:r w:rsidR="0008266A" w:rsidRPr="004539C2">
                                    <w:rPr>
                                      <w:sz w:val="20"/>
                                      <w:szCs w:val="24"/>
                                      <w:lang w:val="nl-NL"/>
                                    </w:rPr>
                                    <w:t>Japans</w:t>
                                  </w:r>
                                  <w:r w:rsidR="0008266A" w:rsidRPr="004539C2">
                                    <w:rPr>
                                      <w:sz w:val="20"/>
                                      <w:szCs w:val="24"/>
                                      <w:lang w:val="nl-NL"/>
                                    </w:rPr>
                                    <w:tab/>
                                  </w:r>
                                  <w:r w:rsidR="0008266A" w:rsidRPr="004539C2">
                                    <w:rPr>
                                      <w:sz w:val="20"/>
                                      <w:szCs w:val="24"/>
                                      <w:lang w:val="nl-NL"/>
                                    </w:rPr>
                                    <w:tab/>
                                  </w:r>
                                  <w:r w:rsidR="0008266A" w:rsidRPr="004539C2">
                                    <w:rPr>
                                      <w:rFonts w:ascii="Segoe UI Symbol" w:hAnsi="Segoe UI Symbol" w:cs="Segoe UI Symbol"/>
                                      <w:b/>
                                      <w:bCs/>
                                      <w:sz w:val="20"/>
                                      <w:szCs w:val="24"/>
                                      <w:lang w:val="nl-NL"/>
                                    </w:rPr>
                                    <w:t>★☆☆☆☆</w:t>
                                  </w:r>
                                </w:p>
                                <w:p w14:paraId="653085E6" w14:textId="0A6D9DCC" w:rsidR="001273A6" w:rsidRPr="004539C2" w:rsidRDefault="001273A6" w:rsidP="001273A6">
                                  <w:pPr>
                                    <w:rPr>
                                      <w:sz w:val="20"/>
                                      <w:szCs w:val="24"/>
                                      <w:lang w:val="nl-NL"/>
                                    </w:rPr>
                                  </w:pPr>
                                  <w:r w:rsidRPr="004539C2">
                                    <w:rPr>
                                      <w:sz w:val="20"/>
                                      <w:szCs w:val="24"/>
                                      <w:lang w:val="nl-NL"/>
                                    </w:rPr>
                                    <w:t>HTML/CSS</w:t>
                                  </w:r>
                                  <w:r w:rsidRPr="004539C2">
                                    <w:rPr>
                                      <w:sz w:val="20"/>
                                      <w:szCs w:val="24"/>
                                      <w:lang w:val="nl-NL"/>
                                    </w:rPr>
                                    <w:tab/>
                                  </w:r>
                                  <w:r w:rsidR="000651F7" w:rsidRPr="004539C2">
                                    <w:rPr>
                                      <w:rFonts w:ascii="Segoe UI Symbol" w:hAnsi="Segoe UI Symbol" w:cs="Segoe UI Symbol"/>
                                      <w:b/>
                                      <w:bCs/>
                                      <w:sz w:val="20"/>
                                      <w:szCs w:val="24"/>
                                      <w:lang w:val="nl-NL"/>
                                    </w:rPr>
                                    <w:t>★★★</w:t>
                                  </w:r>
                                  <w:r w:rsidR="00582A9F" w:rsidRPr="004539C2">
                                    <w:rPr>
                                      <w:rFonts w:ascii="Segoe UI Symbol" w:hAnsi="Segoe UI Symbol" w:cs="Segoe UI Symbol"/>
                                      <w:b/>
                                      <w:bCs/>
                                      <w:sz w:val="20"/>
                                      <w:szCs w:val="24"/>
                                      <w:lang w:val="nl-NL"/>
                                    </w:rPr>
                                    <w:t>★</w:t>
                                  </w:r>
                                  <w:r w:rsidR="000651F7" w:rsidRPr="004539C2">
                                    <w:rPr>
                                      <w:rFonts w:ascii="Segoe UI Symbol" w:hAnsi="Segoe UI Symbol" w:cs="Segoe UI Symbol"/>
                                      <w:b/>
                                      <w:bCs/>
                                      <w:sz w:val="20"/>
                                      <w:szCs w:val="24"/>
                                      <w:lang w:val="nl-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E2E0B" id="_x0000_t202" coordsize="21600,21600" o:spt="202" path="m,l,21600r21600,l21600,xe">
                      <v:stroke joinstyle="miter"/>
                      <v:path gradientshapeok="t" o:connecttype="rect"/>
                    </v:shapetype>
                    <v:shape id="Text Box 2" o:spid="_x0000_s1026" type="#_x0000_t202" style="position:absolute;margin-left:21.25pt;margin-top:15.95pt;width:349.05pt;height:71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" filled="f" stroked="f" strokeweight=".5pt">
                      <v:textbox>
                        <w:txbxContent>
                          <w:p w14:paraId="2413DDBB" w14:textId="77777777" w:rsidR="00DC67AB" w:rsidRPr="004539C2" w:rsidRDefault="00DC67AB" w:rsidP="00DC67AB">
                            <w:pPr>
                              <w:rPr>
                                <w:sz w:val="96"/>
                                <w:szCs w:val="96"/>
                                <w:lang w:val="nl-NL"/>
                              </w:rPr>
                            </w:pPr>
                            <w:r w:rsidRPr="004539C2">
                              <w:rPr>
                                <w:sz w:val="96"/>
                                <w:szCs w:val="96"/>
                                <w:lang w:val="nl-NL"/>
                              </w:rPr>
                              <w:t>ROY STAM</w:t>
                            </w:r>
                          </w:p>
                          <w:p w14:paraId="292E25A1" w14:textId="77777777" w:rsidR="00DC67AB" w:rsidRPr="004539C2" w:rsidRDefault="00DC67AB" w:rsidP="00DC67AB">
                            <w:pPr>
                              <w:rPr>
                                <w:sz w:val="32"/>
                                <w:szCs w:val="32"/>
                                <w:lang w:val="nl-NL"/>
                              </w:rPr>
                            </w:pPr>
                            <w:r w:rsidRPr="004539C2">
                              <w:rPr>
                                <w:sz w:val="32"/>
                                <w:szCs w:val="32"/>
                                <w:lang w:val="nl-NL"/>
                              </w:rPr>
                              <w:t>Software Developer</w:t>
                            </w:r>
                          </w:p>
                          <w:p w14:paraId="67FB52CB" w14:textId="77777777" w:rsidR="00DC67AB" w:rsidRPr="004539C2" w:rsidRDefault="00DC67AB" w:rsidP="00DC67AB">
                            <w:pPr>
                              <w:rPr>
                                <w:sz w:val="32"/>
                                <w:szCs w:val="32"/>
                                <w:lang w:val="nl-NL"/>
                              </w:rPr>
                            </w:pPr>
                          </w:p>
                          <w:p w14:paraId="40A8DBFA" w14:textId="1EB3403F" w:rsidR="00DC67AB" w:rsidRPr="004539C2" w:rsidRDefault="00A441E7" w:rsidP="00DC67AB">
                            <w:pPr>
                              <w:rPr>
                                <w:b/>
                                <w:bCs/>
                                <w:sz w:val="28"/>
                                <w:szCs w:val="40"/>
                                <w:lang w:val="nl-NL"/>
                              </w:rPr>
                            </w:pPr>
                            <w:r w:rsidRPr="004539C2">
                              <w:rPr>
                                <w:b/>
                                <w:bCs/>
                                <w:sz w:val="28"/>
                                <w:szCs w:val="40"/>
                                <w:lang w:val="nl-NL"/>
                              </w:rPr>
                              <w:t>OPLEIDINGEN</w:t>
                            </w:r>
                          </w:p>
                          <w:p w14:paraId="5A2EE90A" w14:textId="77777777" w:rsidR="00DC67AB" w:rsidRPr="004539C2" w:rsidRDefault="00DC67AB" w:rsidP="00DC67AB">
                            <w:pPr>
                              <w:rPr>
                                <w:b/>
                                <w:bCs/>
                                <w:lang w:val="nl-NL"/>
                              </w:rPr>
                            </w:pPr>
                          </w:p>
                          <w:p w14:paraId="71595EED" w14:textId="50F9B6D0" w:rsidR="00DC67AB" w:rsidRPr="004539C2" w:rsidRDefault="00F5656B" w:rsidP="00DC67AB">
                            <w:pPr>
                              <w:rPr>
                                <w:sz w:val="21"/>
                                <w:szCs w:val="28"/>
                                <w:lang w:val="nl-NL"/>
                              </w:rPr>
                            </w:pPr>
                            <w:r w:rsidRPr="004539C2">
                              <w:rPr>
                                <w:sz w:val="21"/>
                                <w:szCs w:val="28"/>
                                <w:lang w:val="nl-NL"/>
                              </w:rPr>
                              <w:t xml:space="preserve">- </w:t>
                            </w:r>
                            <w:r w:rsidR="00DC67AB" w:rsidRPr="004539C2">
                              <w:rPr>
                                <w:sz w:val="21"/>
                                <w:szCs w:val="28"/>
                                <w:lang w:val="nl-NL"/>
                              </w:rPr>
                              <w:t>ROC MBO College Almere</w:t>
                            </w:r>
                          </w:p>
                          <w:p w14:paraId="0C9B8EF4" w14:textId="45965F9E" w:rsidR="00DC67AB" w:rsidRPr="004539C2" w:rsidRDefault="009B7C40" w:rsidP="00F5656B">
                            <w:pPr>
                              <w:ind w:firstLine="720"/>
                              <w:rPr>
                                <w:i/>
                                <w:iCs/>
                                <w:sz w:val="20"/>
                                <w:szCs w:val="24"/>
                                <w:lang w:val="nl-NL"/>
                              </w:rPr>
                            </w:pPr>
                            <w:r w:rsidRPr="004539C2">
                              <w:rPr>
                                <w:i/>
                                <w:iCs/>
                                <w:sz w:val="20"/>
                                <w:szCs w:val="24"/>
                                <w:lang w:val="nl-NL"/>
                              </w:rPr>
                              <w:t>2021</w:t>
                            </w:r>
                            <w:r w:rsidR="00DC67AB" w:rsidRPr="004539C2">
                              <w:rPr>
                                <w:i/>
                                <w:iCs/>
                                <w:sz w:val="20"/>
                                <w:szCs w:val="24"/>
                                <w:lang w:val="nl-NL"/>
                              </w:rPr>
                              <w:t xml:space="preserve"> - Heden</w:t>
                            </w:r>
                          </w:p>
                          <w:p w14:paraId="46C7ED00" w14:textId="11E36035" w:rsidR="00DC67AB" w:rsidRPr="004539C2" w:rsidRDefault="00DC67AB" w:rsidP="00DC67AB">
                            <w:pPr>
                              <w:rPr>
                                <w:lang w:val="nl-NL"/>
                              </w:rPr>
                            </w:pPr>
                            <w:r w:rsidRPr="004539C2">
                              <w:rPr>
                                <w:lang w:val="nl-NL"/>
                              </w:rPr>
                              <w:t xml:space="preserve">Ik studeer hier Software Development, en </w:t>
                            </w:r>
                            <w:r w:rsidR="006A2E70">
                              <w:rPr>
                                <w:lang w:val="nl-NL"/>
                              </w:rPr>
                              <w:t>ga na de zomervakantie mijn laatste schooljaar in.</w:t>
                            </w:r>
                          </w:p>
                          <w:p w14:paraId="7EDBE1FA" w14:textId="77777777" w:rsidR="00DC67AB" w:rsidRPr="004539C2" w:rsidRDefault="00DC67AB" w:rsidP="00DC67AB">
                            <w:pPr>
                              <w:rPr>
                                <w:lang w:val="nl-NL"/>
                              </w:rPr>
                            </w:pPr>
                          </w:p>
                          <w:p w14:paraId="547930E0" w14:textId="2CD25347" w:rsidR="00DC67AB" w:rsidRPr="004539C2" w:rsidRDefault="00F5656B" w:rsidP="00DC67AB">
                            <w:pPr>
                              <w:rPr>
                                <w:sz w:val="21"/>
                                <w:szCs w:val="28"/>
                                <w:lang w:val="nl-NL"/>
                              </w:rPr>
                            </w:pPr>
                            <w:r w:rsidRPr="004539C2">
                              <w:rPr>
                                <w:sz w:val="21"/>
                                <w:szCs w:val="28"/>
                                <w:lang w:val="nl-NL"/>
                              </w:rPr>
                              <w:t xml:space="preserve">- </w:t>
                            </w:r>
                            <w:r w:rsidR="00DC67AB" w:rsidRPr="004539C2">
                              <w:rPr>
                                <w:sz w:val="21"/>
                                <w:szCs w:val="28"/>
                                <w:lang w:val="nl-NL"/>
                              </w:rPr>
                              <w:t>Montessori Lyceum Flevoland</w:t>
                            </w:r>
                          </w:p>
                          <w:p w14:paraId="4854E15C" w14:textId="58728AEC" w:rsidR="00DC67AB" w:rsidRPr="004539C2" w:rsidRDefault="009B7C40" w:rsidP="00F5656B">
                            <w:pPr>
                              <w:ind w:firstLine="720"/>
                              <w:rPr>
                                <w:i/>
                                <w:iCs/>
                                <w:sz w:val="20"/>
                                <w:szCs w:val="24"/>
                                <w:lang w:val="nl-NL"/>
                              </w:rPr>
                            </w:pPr>
                            <w:r w:rsidRPr="004539C2">
                              <w:rPr>
                                <w:i/>
                                <w:iCs/>
                                <w:sz w:val="20"/>
                                <w:szCs w:val="24"/>
                                <w:lang w:val="nl-NL"/>
                              </w:rPr>
                              <w:t>2015 - 2021</w:t>
                            </w:r>
                          </w:p>
                          <w:p w14:paraId="7B56540B" w14:textId="77777777" w:rsidR="00DC67AB" w:rsidRPr="004539C2" w:rsidRDefault="00DC67AB" w:rsidP="00DC67AB">
                            <w:pPr>
                              <w:rPr>
                                <w:lang w:val="nl-NL"/>
                              </w:rPr>
                            </w:pPr>
                            <w:r w:rsidRPr="004539C2">
                              <w:rPr>
                                <w:lang w:val="nl-NL"/>
                              </w:rPr>
                              <w:t>Ik heb in 6 jaar mijn VWO afgerond met het vakkenpakket Natuur &amp; Gezondheid. Ik heb mijn diploma gehaald in 2021 zonder gebruik te hoeven maken van de coronamaatregelen voor eindexamens.</w:t>
                            </w:r>
                          </w:p>
                          <w:p w14:paraId="57FDBE49" w14:textId="77777777" w:rsidR="00DC67AB" w:rsidRPr="004539C2" w:rsidRDefault="00DC67AB" w:rsidP="00DC67AB">
                            <w:pPr>
                              <w:rPr>
                                <w:lang w:val="nl-NL"/>
                              </w:rPr>
                            </w:pPr>
                          </w:p>
                          <w:p w14:paraId="39E33118" w14:textId="40084898" w:rsidR="00DC67AB" w:rsidRPr="004539C2" w:rsidRDefault="00DC67AB" w:rsidP="00DC67AB">
                            <w:pPr>
                              <w:rPr>
                                <w:b/>
                                <w:bCs/>
                                <w:sz w:val="28"/>
                                <w:szCs w:val="40"/>
                                <w:lang w:val="nl-NL"/>
                              </w:rPr>
                            </w:pPr>
                            <w:r w:rsidRPr="004539C2">
                              <w:rPr>
                                <w:b/>
                                <w:bCs/>
                                <w:sz w:val="28"/>
                                <w:szCs w:val="40"/>
                                <w:lang w:val="nl-NL"/>
                              </w:rPr>
                              <w:t>WERKERVARING</w:t>
                            </w:r>
                          </w:p>
                          <w:p w14:paraId="276674AA" w14:textId="77777777" w:rsidR="00DC67AB" w:rsidRPr="004539C2" w:rsidRDefault="00DC67AB" w:rsidP="00DC67AB">
                            <w:pPr>
                              <w:rPr>
                                <w:lang w:val="nl-NL"/>
                              </w:rPr>
                            </w:pPr>
                          </w:p>
                          <w:p w14:paraId="5BDF2C60" w14:textId="45B38EE8" w:rsidR="00DC67AB" w:rsidRPr="004539C2" w:rsidRDefault="001273A6" w:rsidP="00DC67AB">
                            <w:pPr>
                              <w:rPr>
                                <w:sz w:val="21"/>
                                <w:szCs w:val="28"/>
                                <w:lang w:val="nl-NL"/>
                              </w:rPr>
                            </w:pPr>
                            <w:r w:rsidRPr="004539C2">
                              <w:rPr>
                                <w:sz w:val="21"/>
                                <w:szCs w:val="28"/>
                                <w:lang w:val="nl-NL"/>
                              </w:rPr>
                              <w:t xml:space="preserve">- </w:t>
                            </w:r>
                            <w:r w:rsidR="00A441E7" w:rsidRPr="004539C2">
                              <w:rPr>
                                <w:sz w:val="21"/>
                                <w:szCs w:val="28"/>
                                <w:lang w:val="nl-NL"/>
                              </w:rPr>
                              <w:t>Krantenbezorger</w:t>
                            </w:r>
                          </w:p>
                          <w:p w14:paraId="1BB643BB" w14:textId="07EE6B79" w:rsidR="00DC67AB" w:rsidRPr="004539C2" w:rsidRDefault="00D236C7" w:rsidP="001273A6">
                            <w:pPr>
                              <w:ind w:firstLine="720"/>
                              <w:rPr>
                                <w:i/>
                                <w:iCs/>
                                <w:sz w:val="20"/>
                                <w:szCs w:val="24"/>
                                <w:lang w:val="nl-NL"/>
                              </w:rPr>
                            </w:pPr>
                            <w:r w:rsidRPr="004539C2">
                              <w:rPr>
                                <w:i/>
                                <w:iCs/>
                                <w:sz w:val="20"/>
                                <w:szCs w:val="24"/>
                                <w:lang w:val="nl-NL"/>
                              </w:rPr>
                              <w:t xml:space="preserve">2017 </w:t>
                            </w:r>
                            <w:r w:rsidR="00DC67AB" w:rsidRPr="004539C2">
                              <w:rPr>
                                <w:i/>
                                <w:iCs/>
                                <w:sz w:val="20"/>
                                <w:szCs w:val="24"/>
                                <w:lang w:val="nl-NL"/>
                              </w:rPr>
                              <w:t>–</w:t>
                            </w:r>
                            <w:r w:rsidRPr="004539C2">
                              <w:rPr>
                                <w:i/>
                                <w:iCs/>
                                <w:sz w:val="20"/>
                                <w:szCs w:val="24"/>
                                <w:lang w:val="nl-NL"/>
                              </w:rPr>
                              <w:t xml:space="preserve"> 2022</w:t>
                            </w:r>
                          </w:p>
                          <w:p w14:paraId="670E8F18" w14:textId="0EF7F9A6" w:rsidR="00A441E7" w:rsidRPr="004539C2" w:rsidRDefault="009B7C40" w:rsidP="00DC67AB">
                            <w:pPr>
                              <w:rPr>
                                <w:lang w:val="nl-NL"/>
                              </w:rPr>
                            </w:pPr>
                            <w:r w:rsidRPr="004539C2">
                              <w:rPr>
                                <w:lang w:val="nl-NL"/>
                              </w:rPr>
                              <w:t xml:space="preserve">Ik </w:t>
                            </w:r>
                            <w:r w:rsidR="00285016">
                              <w:rPr>
                                <w:lang w:val="nl-NL"/>
                              </w:rPr>
                              <w:t>heb</w:t>
                            </w:r>
                            <w:r w:rsidRPr="004539C2">
                              <w:rPr>
                                <w:lang w:val="nl-NL"/>
                              </w:rPr>
                              <w:t xml:space="preserve"> vroeger </w:t>
                            </w:r>
                            <w:r w:rsidR="00DC67AB" w:rsidRPr="004539C2">
                              <w:rPr>
                                <w:lang w:val="nl-NL"/>
                              </w:rPr>
                              <w:t xml:space="preserve">mijn broer </w:t>
                            </w:r>
                            <w:r w:rsidRPr="004539C2">
                              <w:rPr>
                                <w:lang w:val="nl-NL"/>
                              </w:rPr>
                              <w:t>ge</w:t>
                            </w:r>
                            <w:r w:rsidR="00DC67AB" w:rsidRPr="004539C2">
                              <w:rPr>
                                <w:lang w:val="nl-NL"/>
                              </w:rPr>
                              <w:t>h</w:t>
                            </w:r>
                            <w:r w:rsidRPr="004539C2">
                              <w:rPr>
                                <w:lang w:val="nl-NL"/>
                              </w:rPr>
                              <w:t>o</w:t>
                            </w:r>
                            <w:r w:rsidR="00DC67AB" w:rsidRPr="004539C2">
                              <w:rPr>
                                <w:lang w:val="nl-NL"/>
                              </w:rPr>
                              <w:t>lpen met zijn krantenwijk, en ik heb het later van hem overgenomen. Sinds dien</w:t>
                            </w:r>
                            <w:r w:rsidR="00A441E7" w:rsidRPr="004539C2">
                              <w:rPr>
                                <w:lang w:val="nl-NL"/>
                              </w:rPr>
                              <w:t xml:space="preserve"> heb ik meerdere krantenwijken gehad voor verschillende kranten.</w:t>
                            </w:r>
                          </w:p>
                          <w:p w14:paraId="55BDFD7C" w14:textId="274D0CBB" w:rsidR="00DC67AB" w:rsidRPr="004539C2" w:rsidRDefault="00DC67AB" w:rsidP="00DC67AB">
                            <w:pPr>
                              <w:rPr>
                                <w:lang w:val="nl-NL"/>
                              </w:rPr>
                            </w:pPr>
                          </w:p>
                          <w:p w14:paraId="74B25CFA" w14:textId="68DFA6E4" w:rsidR="00DC67AB" w:rsidRPr="004539C2" w:rsidRDefault="001273A6" w:rsidP="00DC67AB">
                            <w:pPr>
                              <w:rPr>
                                <w:sz w:val="21"/>
                                <w:szCs w:val="28"/>
                                <w:lang w:val="nl-NL"/>
                              </w:rPr>
                            </w:pPr>
                            <w:r w:rsidRPr="004539C2">
                              <w:rPr>
                                <w:sz w:val="21"/>
                                <w:szCs w:val="28"/>
                                <w:lang w:val="nl-NL"/>
                              </w:rPr>
                              <w:t xml:space="preserve">- </w:t>
                            </w:r>
                            <w:r w:rsidR="00DC67AB" w:rsidRPr="004539C2">
                              <w:rPr>
                                <w:sz w:val="21"/>
                                <w:szCs w:val="28"/>
                                <w:lang w:val="nl-NL"/>
                              </w:rPr>
                              <w:t xml:space="preserve">Tuincentrum Alméér Plant </w:t>
                            </w:r>
                            <w:r w:rsidR="0008266A" w:rsidRPr="004539C2">
                              <w:rPr>
                                <w:sz w:val="21"/>
                                <w:szCs w:val="28"/>
                                <w:lang w:val="nl-NL"/>
                              </w:rPr>
                              <w:t>Weekendhulp</w:t>
                            </w:r>
                          </w:p>
                          <w:p w14:paraId="79A5E857" w14:textId="4765AA8B" w:rsidR="00DC67AB" w:rsidRPr="004539C2" w:rsidRDefault="00B301CA" w:rsidP="001273A6">
                            <w:pPr>
                              <w:ind w:firstLine="720"/>
                              <w:rPr>
                                <w:i/>
                                <w:iCs/>
                                <w:sz w:val="20"/>
                                <w:szCs w:val="24"/>
                                <w:lang w:val="nl-NL"/>
                              </w:rPr>
                            </w:pPr>
                            <w:r w:rsidRPr="004539C2">
                              <w:rPr>
                                <w:i/>
                                <w:iCs/>
                                <w:sz w:val="20"/>
                                <w:szCs w:val="24"/>
                                <w:lang w:val="nl-NL"/>
                              </w:rPr>
                              <w:t xml:space="preserve">2019 </w:t>
                            </w:r>
                            <w:r w:rsidR="00DC67AB" w:rsidRPr="004539C2">
                              <w:rPr>
                                <w:i/>
                                <w:iCs/>
                                <w:sz w:val="20"/>
                                <w:szCs w:val="24"/>
                                <w:lang w:val="nl-NL"/>
                              </w:rPr>
                              <w:t>–</w:t>
                            </w:r>
                            <w:r w:rsidRPr="004539C2">
                              <w:rPr>
                                <w:i/>
                                <w:iCs/>
                                <w:sz w:val="20"/>
                                <w:szCs w:val="24"/>
                                <w:lang w:val="nl-NL"/>
                              </w:rPr>
                              <w:t xml:space="preserve"> 2020</w:t>
                            </w:r>
                          </w:p>
                          <w:p w14:paraId="6CCF45D1" w14:textId="66731AFF" w:rsidR="00DC67AB" w:rsidRPr="004539C2" w:rsidRDefault="00DC67AB" w:rsidP="00DC67AB">
                            <w:pPr>
                              <w:rPr>
                                <w:lang w:val="nl-NL"/>
                              </w:rPr>
                            </w:pPr>
                            <w:r w:rsidRPr="004539C2">
                              <w:rPr>
                                <w:lang w:val="nl-NL"/>
                              </w:rPr>
                              <w:t>Ik heb voor een jaar bij Tuincentrum Alméér Plant gewerkt en heb daar op verschillende manieren geholpen, zoals stickers plakken en winkelwagens naar de ingang brengen.</w:t>
                            </w:r>
                          </w:p>
                          <w:p w14:paraId="66B658A3" w14:textId="77777777" w:rsidR="00DC67AB" w:rsidRPr="004539C2" w:rsidRDefault="00DC67AB" w:rsidP="00DC67AB">
                            <w:pPr>
                              <w:rPr>
                                <w:lang w:val="nl-NL"/>
                              </w:rPr>
                            </w:pPr>
                          </w:p>
                          <w:p w14:paraId="7C734CD6" w14:textId="3B70A349" w:rsidR="00DC67AB" w:rsidRPr="004539C2" w:rsidRDefault="001273A6" w:rsidP="00DC67AB">
                            <w:pPr>
                              <w:rPr>
                                <w:sz w:val="21"/>
                                <w:szCs w:val="28"/>
                                <w:lang w:val="nl-NL"/>
                              </w:rPr>
                            </w:pPr>
                            <w:r w:rsidRPr="004539C2">
                              <w:rPr>
                                <w:sz w:val="21"/>
                                <w:szCs w:val="28"/>
                                <w:lang w:val="nl-NL"/>
                              </w:rPr>
                              <w:t xml:space="preserve">- </w:t>
                            </w:r>
                            <w:r w:rsidR="00A441E7" w:rsidRPr="004539C2">
                              <w:rPr>
                                <w:sz w:val="21"/>
                                <w:szCs w:val="28"/>
                                <w:lang w:val="nl-NL"/>
                              </w:rPr>
                              <w:t>DekaMarkt</w:t>
                            </w:r>
                            <w:r w:rsidR="00DC67AB" w:rsidRPr="004539C2">
                              <w:rPr>
                                <w:sz w:val="21"/>
                                <w:szCs w:val="28"/>
                                <w:lang w:val="nl-NL"/>
                              </w:rPr>
                              <w:t xml:space="preserve"> </w:t>
                            </w:r>
                            <w:r w:rsidR="00A441E7" w:rsidRPr="004539C2">
                              <w:rPr>
                                <w:sz w:val="21"/>
                                <w:szCs w:val="28"/>
                                <w:lang w:val="nl-NL"/>
                              </w:rPr>
                              <w:t>Vakkenvuller</w:t>
                            </w:r>
                          </w:p>
                          <w:p w14:paraId="35EC80E6" w14:textId="23E4504C" w:rsidR="00DC67AB" w:rsidRPr="004539C2" w:rsidRDefault="009B7C40" w:rsidP="001273A6">
                            <w:pPr>
                              <w:ind w:firstLine="720"/>
                              <w:rPr>
                                <w:i/>
                                <w:iCs/>
                                <w:sz w:val="20"/>
                                <w:szCs w:val="24"/>
                                <w:lang w:val="nl-NL"/>
                              </w:rPr>
                            </w:pPr>
                            <w:r w:rsidRPr="004539C2">
                              <w:rPr>
                                <w:i/>
                                <w:iCs/>
                                <w:sz w:val="20"/>
                                <w:szCs w:val="24"/>
                                <w:lang w:val="nl-NL"/>
                              </w:rPr>
                              <w:t>20</w:t>
                            </w:r>
                            <w:r w:rsidR="0008266A" w:rsidRPr="004539C2">
                              <w:rPr>
                                <w:i/>
                                <w:iCs/>
                                <w:sz w:val="20"/>
                                <w:szCs w:val="24"/>
                                <w:lang w:val="nl-NL"/>
                              </w:rPr>
                              <w:t>20</w:t>
                            </w:r>
                          </w:p>
                          <w:p w14:paraId="7B39D890" w14:textId="77777777" w:rsidR="00A441E7" w:rsidRPr="004539C2" w:rsidRDefault="00A441E7" w:rsidP="00A441E7">
                            <w:pPr>
                              <w:rPr>
                                <w:lang w:val="nl-NL"/>
                              </w:rPr>
                            </w:pPr>
                          </w:p>
                          <w:p w14:paraId="753600D3" w14:textId="22715366" w:rsidR="00A441E7" w:rsidRPr="004539C2" w:rsidRDefault="001273A6" w:rsidP="00A441E7">
                            <w:pPr>
                              <w:rPr>
                                <w:sz w:val="21"/>
                                <w:szCs w:val="28"/>
                                <w:lang w:val="nl-NL"/>
                              </w:rPr>
                            </w:pPr>
                            <w:r w:rsidRPr="004539C2">
                              <w:rPr>
                                <w:sz w:val="21"/>
                                <w:szCs w:val="28"/>
                                <w:lang w:val="nl-NL"/>
                              </w:rPr>
                              <w:t xml:space="preserve">- </w:t>
                            </w:r>
                            <w:r w:rsidR="00A441E7" w:rsidRPr="004539C2">
                              <w:rPr>
                                <w:sz w:val="21"/>
                                <w:szCs w:val="28"/>
                                <w:lang w:val="nl-NL"/>
                              </w:rPr>
                              <w:t>Jumbo Vakkenvuller</w:t>
                            </w:r>
                          </w:p>
                          <w:p w14:paraId="33CA89E0" w14:textId="46BFA154" w:rsidR="00A441E7" w:rsidRPr="004539C2" w:rsidRDefault="0008266A" w:rsidP="001273A6">
                            <w:pPr>
                              <w:ind w:firstLine="720"/>
                              <w:rPr>
                                <w:i/>
                                <w:iCs/>
                                <w:sz w:val="20"/>
                                <w:szCs w:val="24"/>
                                <w:lang w:val="nl-NL"/>
                              </w:rPr>
                            </w:pPr>
                            <w:r w:rsidRPr="004539C2">
                              <w:rPr>
                                <w:i/>
                                <w:iCs/>
                                <w:sz w:val="20"/>
                                <w:szCs w:val="24"/>
                                <w:lang w:val="nl-NL"/>
                              </w:rPr>
                              <w:t>2021</w:t>
                            </w:r>
                          </w:p>
                          <w:p w14:paraId="1DBD1E23" w14:textId="3109293C" w:rsidR="00A441E7" w:rsidRPr="004539C2" w:rsidRDefault="00A441E7" w:rsidP="00DC67AB">
                            <w:pPr>
                              <w:rPr>
                                <w:lang w:val="nl-NL"/>
                              </w:rPr>
                            </w:pPr>
                            <w:r w:rsidRPr="004539C2">
                              <w:rPr>
                                <w:lang w:val="nl-NL"/>
                              </w:rPr>
                              <w:t>Ik heb bij de DekaMarkt en Jumbo gewerkt als vakkenvuller, maar besloot uiteindelijk dat het werk niet goed bij mij paste.</w:t>
                            </w:r>
                          </w:p>
                          <w:p w14:paraId="3BA3348E" w14:textId="77777777" w:rsidR="00A441E7" w:rsidRPr="004539C2" w:rsidRDefault="00A441E7" w:rsidP="00A441E7">
                            <w:pPr>
                              <w:rPr>
                                <w:lang w:val="nl-NL"/>
                              </w:rPr>
                            </w:pPr>
                          </w:p>
                          <w:p w14:paraId="7F23FB75" w14:textId="3F33FBB9" w:rsidR="00A441E7" w:rsidRPr="004539C2" w:rsidRDefault="001273A6" w:rsidP="00A441E7">
                            <w:pPr>
                              <w:rPr>
                                <w:sz w:val="21"/>
                                <w:szCs w:val="28"/>
                                <w:lang w:val="nl-NL"/>
                              </w:rPr>
                            </w:pPr>
                            <w:r w:rsidRPr="004539C2">
                              <w:rPr>
                                <w:sz w:val="21"/>
                                <w:szCs w:val="28"/>
                                <w:lang w:val="nl-NL"/>
                              </w:rPr>
                              <w:t xml:space="preserve">- </w:t>
                            </w:r>
                            <w:r w:rsidR="00A441E7" w:rsidRPr="004539C2">
                              <w:rPr>
                                <w:sz w:val="21"/>
                                <w:szCs w:val="28"/>
                                <w:lang w:val="nl-NL"/>
                              </w:rPr>
                              <w:t>Domino’s Pizza Fietsbezorger en Insider</w:t>
                            </w:r>
                          </w:p>
                          <w:p w14:paraId="2272A979" w14:textId="7D373C93" w:rsidR="00A441E7" w:rsidRPr="004539C2" w:rsidRDefault="0008266A" w:rsidP="001273A6">
                            <w:pPr>
                              <w:ind w:firstLine="720"/>
                              <w:rPr>
                                <w:i/>
                                <w:iCs/>
                                <w:sz w:val="20"/>
                                <w:szCs w:val="24"/>
                                <w:lang w:val="nl-NL"/>
                              </w:rPr>
                            </w:pPr>
                            <w:r w:rsidRPr="004539C2">
                              <w:rPr>
                                <w:i/>
                                <w:iCs/>
                                <w:sz w:val="20"/>
                                <w:szCs w:val="24"/>
                                <w:lang w:val="nl-NL"/>
                              </w:rPr>
                              <w:t xml:space="preserve">2021 </w:t>
                            </w:r>
                            <w:r w:rsidR="00A441E7" w:rsidRPr="004539C2">
                              <w:rPr>
                                <w:i/>
                                <w:iCs/>
                                <w:sz w:val="20"/>
                                <w:szCs w:val="24"/>
                                <w:lang w:val="nl-NL"/>
                              </w:rPr>
                              <w:t>– Heden</w:t>
                            </w:r>
                          </w:p>
                          <w:p w14:paraId="401D35BC" w14:textId="7DD9914D" w:rsidR="00A441E7" w:rsidRPr="004539C2" w:rsidRDefault="00A441E7" w:rsidP="00DC67AB">
                            <w:pPr>
                              <w:rPr>
                                <w:lang w:val="nl-NL"/>
                              </w:rPr>
                            </w:pPr>
                            <w:r w:rsidRPr="004539C2">
                              <w:rPr>
                                <w:lang w:val="nl-NL"/>
                              </w:rPr>
                              <w:t>Voor mijn werk bij Domino’s heb ik zowel buiten als binnen gewerkt, en heb veel met klanten gewerkt. Ik heb bestellingen aangenomen, eten gemaakt, en bezorgd in Lelystad.</w:t>
                            </w:r>
                          </w:p>
                          <w:p w14:paraId="4D19CC00" w14:textId="77777777" w:rsidR="00DC67AB" w:rsidRPr="004539C2" w:rsidRDefault="00DC67AB" w:rsidP="00DC67AB">
                            <w:pPr>
                              <w:rPr>
                                <w:lang w:val="nl-NL"/>
                              </w:rPr>
                            </w:pPr>
                          </w:p>
                          <w:p w14:paraId="71B3EAAC" w14:textId="3CC7E40C" w:rsidR="00DC67AB" w:rsidRPr="00172766" w:rsidRDefault="00285016" w:rsidP="004C1DCB">
                            <w:pPr>
                              <w:rPr>
                                <w:b/>
                                <w:bCs/>
                                <w:sz w:val="28"/>
                                <w:szCs w:val="40"/>
                                <w:lang w:val="nl-NL"/>
                              </w:rPr>
                            </w:pPr>
                            <w:r w:rsidRPr="00172766">
                              <w:rPr>
                                <w:b/>
                                <w:bCs/>
                                <w:sz w:val="28"/>
                                <w:szCs w:val="40"/>
                                <w:lang w:val="nl-NL"/>
                              </w:rPr>
                              <w:t>VAARDIGHEDEN</w:t>
                            </w:r>
                          </w:p>
                          <w:p w14:paraId="36FB55FD" w14:textId="77777777" w:rsidR="004C1DCB" w:rsidRPr="00172766" w:rsidRDefault="004C1DCB" w:rsidP="004C1DCB">
                            <w:pPr>
                              <w:rPr>
                                <w:b/>
                                <w:bCs/>
                                <w:lang w:val="nl-NL"/>
                              </w:rPr>
                            </w:pPr>
                          </w:p>
                          <w:p w14:paraId="2B2E235B" w14:textId="240F35D9" w:rsidR="004C1DCB" w:rsidRPr="00172766" w:rsidRDefault="004C1DCB" w:rsidP="004C1DCB">
                            <w:pPr>
                              <w:rPr>
                                <w:sz w:val="20"/>
                                <w:szCs w:val="24"/>
                                <w:lang w:val="nl-NL"/>
                              </w:rPr>
                            </w:pPr>
                            <w:r w:rsidRPr="00172766">
                              <w:rPr>
                                <w:sz w:val="20"/>
                                <w:szCs w:val="24"/>
                                <w:lang w:val="nl-NL"/>
                              </w:rPr>
                              <w:t>Software Development</w:t>
                            </w:r>
                            <w:r w:rsidRPr="00172766">
                              <w:rPr>
                                <w:sz w:val="20"/>
                                <w:szCs w:val="24"/>
                                <w:lang w:val="nl-NL"/>
                              </w:rPr>
                              <w:tab/>
                            </w:r>
                            <w:r w:rsidRPr="00172766">
                              <w:rPr>
                                <w:sz w:val="20"/>
                                <w:szCs w:val="24"/>
                                <w:lang w:val="nl-NL"/>
                              </w:rPr>
                              <w:tab/>
                              <w:t>Talen</w:t>
                            </w:r>
                          </w:p>
                          <w:p w14:paraId="2AC4B740" w14:textId="77777777" w:rsidR="004C1DCB" w:rsidRPr="00172766" w:rsidRDefault="004C1DCB" w:rsidP="004C1DCB">
                            <w:pPr>
                              <w:rPr>
                                <w:sz w:val="20"/>
                                <w:szCs w:val="24"/>
                                <w:lang w:val="nl-NL"/>
                              </w:rPr>
                            </w:pPr>
                          </w:p>
                          <w:p w14:paraId="2D3A0684" w14:textId="6CB51E94" w:rsidR="001273A6" w:rsidRPr="00172766" w:rsidRDefault="001273A6" w:rsidP="001273A6">
                            <w:pPr>
                              <w:rPr>
                                <w:sz w:val="20"/>
                                <w:szCs w:val="24"/>
                                <w:lang w:val="nl-NL"/>
                              </w:rPr>
                            </w:pPr>
                            <w:r w:rsidRPr="00172766">
                              <w:rPr>
                                <w:sz w:val="20"/>
                                <w:szCs w:val="24"/>
                                <w:lang w:val="nl-NL"/>
                              </w:rPr>
                              <w:t>Java</w:t>
                            </w:r>
                            <w:r w:rsidRPr="00172766">
                              <w:rPr>
                                <w:sz w:val="20"/>
                                <w:szCs w:val="24"/>
                                <w:lang w:val="nl-NL"/>
                              </w:rPr>
                              <w:tab/>
                            </w:r>
                            <w:r w:rsidRPr="00172766">
                              <w:rPr>
                                <w:sz w:val="20"/>
                                <w:szCs w:val="24"/>
                                <w:lang w:val="nl-NL"/>
                              </w:rPr>
                              <w:tab/>
                            </w:r>
                            <w:r w:rsidR="000651F7" w:rsidRPr="00172766">
                              <w:rPr>
                                <w:rFonts w:ascii="Segoe UI Symbol" w:hAnsi="Segoe UI Symbol" w:cs="Segoe UI Symbol"/>
                                <w:b/>
                                <w:bCs/>
                                <w:sz w:val="20"/>
                                <w:szCs w:val="24"/>
                                <w:lang w:val="nl-NL"/>
                              </w:rPr>
                              <w:t>★★★★★</w:t>
                            </w:r>
                            <w:r w:rsidR="004C1DCB" w:rsidRPr="00172766">
                              <w:rPr>
                                <w:rFonts w:ascii="Segoe UI Symbol" w:hAnsi="Segoe UI Symbol" w:cs="Segoe UI Symbol"/>
                                <w:b/>
                                <w:bCs/>
                                <w:sz w:val="20"/>
                                <w:szCs w:val="24"/>
                                <w:lang w:val="nl-NL"/>
                              </w:rPr>
                              <w:tab/>
                            </w:r>
                            <w:r w:rsidR="004C1DCB" w:rsidRPr="00172766">
                              <w:rPr>
                                <w:rFonts w:ascii="Segoe UI Symbol" w:hAnsi="Segoe UI Symbol" w:cs="Segoe UI Symbol"/>
                                <w:b/>
                                <w:bCs/>
                                <w:sz w:val="20"/>
                                <w:szCs w:val="24"/>
                                <w:lang w:val="nl-NL"/>
                              </w:rPr>
                              <w:tab/>
                            </w:r>
                            <w:r w:rsidR="004C1DCB" w:rsidRPr="00172766">
                              <w:rPr>
                                <w:sz w:val="20"/>
                                <w:szCs w:val="24"/>
                                <w:lang w:val="nl-NL"/>
                              </w:rPr>
                              <w:t>Nederlands</w:t>
                            </w:r>
                            <w:r w:rsidR="004C1DCB" w:rsidRPr="00172766">
                              <w:rPr>
                                <w:sz w:val="20"/>
                                <w:szCs w:val="24"/>
                                <w:lang w:val="nl-NL"/>
                              </w:rPr>
                              <w:tab/>
                            </w:r>
                            <w:r w:rsidR="004C1DCB" w:rsidRPr="00172766">
                              <w:rPr>
                                <w:rFonts w:ascii="Segoe UI Symbol" w:hAnsi="Segoe UI Symbol" w:cs="Segoe UI Symbol"/>
                                <w:b/>
                                <w:bCs/>
                                <w:sz w:val="20"/>
                                <w:szCs w:val="24"/>
                                <w:lang w:val="nl-NL"/>
                              </w:rPr>
                              <w:t>★★★★★</w:t>
                            </w:r>
                          </w:p>
                          <w:p w14:paraId="33285C7B" w14:textId="2E70B13A" w:rsidR="0008266A" w:rsidRPr="00172766" w:rsidRDefault="001273A6" w:rsidP="001273A6">
                            <w:pPr>
                              <w:rPr>
                                <w:rFonts w:ascii="Segoe UI Symbol" w:hAnsi="Segoe UI Symbol" w:cs="Segoe UI Symbol"/>
                                <w:b/>
                                <w:bCs/>
                                <w:sz w:val="20"/>
                                <w:szCs w:val="24"/>
                                <w:lang w:val="nl-NL"/>
                              </w:rPr>
                            </w:pPr>
                            <w:r w:rsidRPr="00172766">
                              <w:rPr>
                                <w:sz w:val="20"/>
                                <w:szCs w:val="24"/>
                                <w:lang w:val="nl-NL"/>
                              </w:rPr>
                              <w:t>Unity, C#</w:t>
                            </w:r>
                            <w:r w:rsidRPr="00172766">
                              <w:rPr>
                                <w:sz w:val="20"/>
                                <w:szCs w:val="24"/>
                                <w:lang w:val="nl-NL"/>
                              </w:rPr>
                              <w:tab/>
                            </w:r>
                            <w:r w:rsidR="000651F7" w:rsidRPr="00172766">
                              <w:rPr>
                                <w:rFonts w:ascii="Segoe UI Symbol" w:hAnsi="Segoe UI Symbol" w:cs="Segoe UI Symbol"/>
                                <w:b/>
                                <w:bCs/>
                                <w:sz w:val="20"/>
                                <w:szCs w:val="24"/>
                                <w:lang w:val="nl-NL"/>
                              </w:rPr>
                              <w:t>★★★★☆</w:t>
                            </w:r>
                            <w:r w:rsidR="004C1DCB" w:rsidRPr="00172766">
                              <w:rPr>
                                <w:rFonts w:ascii="Segoe UI Symbol" w:hAnsi="Segoe UI Symbol" w:cs="Segoe UI Symbol"/>
                                <w:b/>
                                <w:bCs/>
                                <w:sz w:val="20"/>
                                <w:szCs w:val="24"/>
                                <w:lang w:val="nl-NL"/>
                              </w:rPr>
                              <w:tab/>
                            </w:r>
                            <w:r w:rsidR="004C1DCB" w:rsidRPr="00172766">
                              <w:rPr>
                                <w:rFonts w:ascii="Segoe UI Symbol" w:hAnsi="Segoe UI Symbol" w:cs="Segoe UI Symbol"/>
                                <w:b/>
                                <w:bCs/>
                                <w:sz w:val="20"/>
                                <w:szCs w:val="24"/>
                                <w:lang w:val="nl-NL"/>
                              </w:rPr>
                              <w:tab/>
                            </w:r>
                            <w:r w:rsidR="004C1DCB" w:rsidRPr="00172766">
                              <w:rPr>
                                <w:sz w:val="20"/>
                                <w:szCs w:val="24"/>
                                <w:lang w:val="nl-NL"/>
                              </w:rPr>
                              <w:t>Engels</w:t>
                            </w:r>
                            <w:r w:rsidR="004C1DCB" w:rsidRPr="00172766">
                              <w:rPr>
                                <w:sz w:val="20"/>
                                <w:szCs w:val="24"/>
                                <w:lang w:val="nl-NL"/>
                              </w:rPr>
                              <w:tab/>
                            </w:r>
                            <w:r w:rsidR="004C1DCB" w:rsidRPr="00172766">
                              <w:rPr>
                                <w:sz w:val="20"/>
                                <w:szCs w:val="24"/>
                                <w:lang w:val="nl-NL"/>
                              </w:rPr>
                              <w:tab/>
                            </w:r>
                            <w:r w:rsidR="004C1DCB" w:rsidRPr="00172766">
                              <w:rPr>
                                <w:rFonts w:ascii="Segoe UI Symbol" w:hAnsi="Segoe UI Symbol" w:cs="Segoe UI Symbol"/>
                                <w:b/>
                                <w:bCs/>
                                <w:sz w:val="20"/>
                                <w:szCs w:val="24"/>
                                <w:lang w:val="nl-NL"/>
                              </w:rPr>
                              <w:t>★★★★★</w:t>
                            </w:r>
                          </w:p>
                          <w:p w14:paraId="2E7A57D1" w14:textId="18D0E531" w:rsidR="001273A6" w:rsidRPr="00172766" w:rsidRDefault="001273A6" w:rsidP="001273A6">
                            <w:pPr>
                              <w:rPr>
                                <w:sz w:val="20"/>
                                <w:szCs w:val="24"/>
                                <w:lang w:val="nl-NL"/>
                              </w:rPr>
                            </w:pPr>
                            <w:r w:rsidRPr="00172766">
                              <w:rPr>
                                <w:sz w:val="20"/>
                                <w:szCs w:val="24"/>
                                <w:lang w:val="nl-NL"/>
                              </w:rPr>
                              <w:t>MySQL</w:t>
                            </w:r>
                            <w:r w:rsidRPr="00172766">
                              <w:rPr>
                                <w:sz w:val="20"/>
                                <w:szCs w:val="24"/>
                                <w:lang w:val="nl-NL"/>
                              </w:rPr>
                              <w:tab/>
                            </w:r>
                            <w:r w:rsidRPr="00172766">
                              <w:rPr>
                                <w:sz w:val="20"/>
                                <w:szCs w:val="24"/>
                                <w:lang w:val="nl-NL"/>
                              </w:rPr>
                              <w:tab/>
                            </w:r>
                            <w:r w:rsidR="000651F7" w:rsidRPr="00172766">
                              <w:rPr>
                                <w:rFonts w:ascii="Segoe UI Symbol" w:hAnsi="Segoe UI Symbol" w:cs="Segoe UI Symbol"/>
                                <w:b/>
                                <w:bCs/>
                                <w:sz w:val="20"/>
                                <w:szCs w:val="24"/>
                                <w:lang w:val="nl-NL"/>
                              </w:rPr>
                              <w:t>★★★☆☆</w:t>
                            </w:r>
                            <w:r w:rsidR="004C1DCB" w:rsidRPr="00172766">
                              <w:rPr>
                                <w:rFonts w:ascii="Segoe UI Symbol" w:hAnsi="Segoe UI Symbol" w:cs="Segoe UI Symbol"/>
                                <w:b/>
                                <w:bCs/>
                                <w:sz w:val="20"/>
                                <w:szCs w:val="24"/>
                                <w:lang w:val="nl-NL"/>
                              </w:rPr>
                              <w:tab/>
                            </w:r>
                            <w:r w:rsidR="004C1DCB" w:rsidRPr="00172766">
                              <w:rPr>
                                <w:rFonts w:ascii="Segoe UI Symbol" w:hAnsi="Segoe UI Symbol" w:cs="Segoe UI Symbol"/>
                                <w:b/>
                                <w:bCs/>
                                <w:sz w:val="20"/>
                                <w:szCs w:val="24"/>
                                <w:lang w:val="nl-NL"/>
                              </w:rPr>
                              <w:tab/>
                            </w:r>
                            <w:r w:rsidR="0008266A" w:rsidRPr="00172766">
                              <w:rPr>
                                <w:sz w:val="20"/>
                                <w:szCs w:val="24"/>
                                <w:lang w:val="nl-NL"/>
                              </w:rPr>
                              <w:t>Frans</w:t>
                            </w:r>
                            <w:r w:rsidR="004C1DCB" w:rsidRPr="00172766">
                              <w:rPr>
                                <w:sz w:val="20"/>
                                <w:szCs w:val="24"/>
                                <w:lang w:val="nl-NL"/>
                              </w:rPr>
                              <w:tab/>
                            </w:r>
                            <w:r w:rsidR="004C1DCB" w:rsidRPr="00172766">
                              <w:rPr>
                                <w:sz w:val="20"/>
                                <w:szCs w:val="24"/>
                                <w:lang w:val="nl-NL"/>
                              </w:rPr>
                              <w:tab/>
                            </w:r>
                            <w:r w:rsidR="004C1DCB" w:rsidRPr="00172766">
                              <w:rPr>
                                <w:rFonts w:ascii="Segoe UI Symbol" w:hAnsi="Segoe UI Symbol" w:cs="Segoe UI Symbol"/>
                                <w:b/>
                                <w:bCs/>
                                <w:sz w:val="20"/>
                                <w:szCs w:val="24"/>
                                <w:lang w:val="nl-NL"/>
                              </w:rPr>
                              <w:t>★</w:t>
                            </w:r>
                            <w:r w:rsidR="00BA6C2F" w:rsidRPr="00172766">
                              <w:rPr>
                                <w:rFonts w:ascii="Segoe UI Symbol" w:hAnsi="Segoe UI Symbol" w:cs="Segoe UI Symbol"/>
                                <w:b/>
                                <w:bCs/>
                                <w:sz w:val="20"/>
                                <w:szCs w:val="24"/>
                                <w:lang w:val="nl-NL"/>
                              </w:rPr>
                              <w:t>☆☆</w:t>
                            </w:r>
                            <w:r w:rsidR="004C1DCB" w:rsidRPr="00172766">
                              <w:rPr>
                                <w:rFonts w:ascii="Segoe UI Symbol" w:hAnsi="Segoe UI Symbol" w:cs="Segoe UI Symbol"/>
                                <w:b/>
                                <w:bCs/>
                                <w:sz w:val="20"/>
                                <w:szCs w:val="24"/>
                                <w:lang w:val="nl-NL"/>
                              </w:rPr>
                              <w:t>☆☆</w:t>
                            </w:r>
                          </w:p>
                          <w:p w14:paraId="60C9D697" w14:textId="4CBDA94C" w:rsidR="001273A6" w:rsidRPr="004539C2" w:rsidRDefault="001273A6" w:rsidP="001273A6">
                            <w:pPr>
                              <w:rPr>
                                <w:sz w:val="20"/>
                                <w:szCs w:val="24"/>
                                <w:lang w:val="nl-NL"/>
                              </w:rPr>
                            </w:pPr>
                            <w:r w:rsidRPr="004539C2">
                              <w:rPr>
                                <w:sz w:val="20"/>
                                <w:szCs w:val="24"/>
                                <w:lang w:val="nl-NL"/>
                              </w:rPr>
                              <w:t>ERDs</w:t>
                            </w:r>
                            <w:r w:rsidRPr="004539C2">
                              <w:rPr>
                                <w:sz w:val="20"/>
                                <w:szCs w:val="24"/>
                                <w:lang w:val="nl-NL"/>
                              </w:rPr>
                              <w:tab/>
                            </w:r>
                            <w:r w:rsidRPr="004539C2">
                              <w:rPr>
                                <w:sz w:val="20"/>
                                <w:szCs w:val="24"/>
                                <w:lang w:val="nl-NL"/>
                              </w:rPr>
                              <w:tab/>
                            </w:r>
                            <w:r w:rsidR="000651F7" w:rsidRPr="004539C2">
                              <w:rPr>
                                <w:rFonts w:ascii="Segoe UI Symbol" w:hAnsi="Segoe UI Symbol" w:cs="Segoe UI Symbol"/>
                                <w:b/>
                                <w:bCs/>
                                <w:sz w:val="20"/>
                                <w:szCs w:val="24"/>
                                <w:lang w:val="nl-NL"/>
                              </w:rPr>
                              <w:t>★★★★★</w:t>
                            </w:r>
                            <w:r w:rsidR="0008266A" w:rsidRPr="004539C2">
                              <w:rPr>
                                <w:rFonts w:ascii="Segoe UI Symbol" w:hAnsi="Segoe UI Symbol" w:cs="Segoe UI Symbol"/>
                                <w:b/>
                                <w:bCs/>
                                <w:sz w:val="20"/>
                                <w:szCs w:val="24"/>
                                <w:lang w:val="nl-NL"/>
                              </w:rPr>
                              <w:tab/>
                            </w:r>
                            <w:r w:rsidR="0008266A" w:rsidRPr="004539C2">
                              <w:rPr>
                                <w:rFonts w:ascii="Segoe UI Symbol" w:hAnsi="Segoe UI Symbol" w:cs="Segoe UI Symbol"/>
                                <w:b/>
                                <w:bCs/>
                                <w:sz w:val="20"/>
                                <w:szCs w:val="24"/>
                                <w:lang w:val="nl-NL"/>
                              </w:rPr>
                              <w:tab/>
                            </w:r>
                            <w:r w:rsidR="0008266A" w:rsidRPr="004539C2">
                              <w:rPr>
                                <w:sz w:val="20"/>
                                <w:szCs w:val="24"/>
                                <w:lang w:val="nl-NL"/>
                              </w:rPr>
                              <w:t>Japans</w:t>
                            </w:r>
                            <w:r w:rsidR="0008266A" w:rsidRPr="004539C2">
                              <w:rPr>
                                <w:sz w:val="20"/>
                                <w:szCs w:val="24"/>
                                <w:lang w:val="nl-NL"/>
                              </w:rPr>
                              <w:tab/>
                            </w:r>
                            <w:r w:rsidR="0008266A" w:rsidRPr="004539C2">
                              <w:rPr>
                                <w:sz w:val="20"/>
                                <w:szCs w:val="24"/>
                                <w:lang w:val="nl-NL"/>
                              </w:rPr>
                              <w:tab/>
                            </w:r>
                            <w:r w:rsidR="0008266A" w:rsidRPr="004539C2">
                              <w:rPr>
                                <w:rFonts w:ascii="Segoe UI Symbol" w:hAnsi="Segoe UI Symbol" w:cs="Segoe UI Symbol"/>
                                <w:b/>
                                <w:bCs/>
                                <w:sz w:val="20"/>
                                <w:szCs w:val="24"/>
                                <w:lang w:val="nl-NL"/>
                              </w:rPr>
                              <w:t>★☆☆☆☆</w:t>
                            </w:r>
                          </w:p>
                          <w:p w14:paraId="653085E6" w14:textId="0A6D9DCC" w:rsidR="001273A6" w:rsidRPr="004539C2" w:rsidRDefault="001273A6" w:rsidP="001273A6">
                            <w:pPr>
                              <w:rPr>
                                <w:sz w:val="20"/>
                                <w:szCs w:val="24"/>
                                <w:lang w:val="nl-NL"/>
                              </w:rPr>
                            </w:pPr>
                            <w:r w:rsidRPr="004539C2">
                              <w:rPr>
                                <w:sz w:val="20"/>
                                <w:szCs w:val="24"/>
                                <w:lang w:val="nl-NL"/>
                              </w:rPr>
                              <w:t>HTML/CSS</w:t>
                            </w:r>
                            <w:r w:rsidRPr="004539C2">
                              <w:rPr>
                                <w:sz w:val="20"/>
                                <w:szCs w:val="24"/>
                                <w:lang w:val="nl-NL"/>
                              </w:rPr>
                              <w:tab/>
                            </w:r>
                            <w:r w:rsidR="000651F7" w:rsidRPr="004539C2">
                              <w:rPr>
                                <w:rFonts w:ascii="Segoe UI Symbol" w:hAnsi="Segoe UI Symbol" w:cs="Segoe UI Symbol"/>
                                <w:b/>
                                <w:bCs/>
                                <w:sz w:val="20"/>
                                <w:szCs w:val="24"/>
                                <w:lang w:val="nl-NL"/>
                              </w:rPr>
                              <w:t>★★★</w:t>
                            </w:r>
                            <w:r w:rsidR="00582A9F" w:rsidRPr="004539C2">
                              <w:rPr>
                                <w:rFonts w:ascii="Segoe UI Symbol" w:hAnsi="Segoe UI Symbol" w:cs="Segoe UI Symbol"/>
                                <w:b/>
                                <w:bCs/>
                                <w:sz w:val="20"/>
                                <w:szCs w:val="24"/>
                                <w:lang w:val="nl-NL"/>
                              </w:rPr>
                              <w:t>★</w:t>
                            </w:r>
                            <w:r w:rsidR="000651F7" w:rsidRPr="004539C2">
                              <w:rPr>
                                <w:rFonts w:ascii="Segoe UI Symbol" w:hAnsi="Segoe UI Symbol" w:cs="Segoe UI Symbol"/>
                                <w:b/>
                                <w:bCs/>
                                <w:sz w:val="20"/>
                                <w:szCs w:val="24"/>
                                <w:lang w:val="nl-NL"/>
                              </w:rPr>
                              <w:t>☆</w:t>
                            </w:r>
                          </w:p>
                        </w:txbxContent>
                      </v:textbox>
                    </v:shape>
                  </w:pict>
                </mc:Fallback>
              </mc:AlternateContent>
            </w:r>
          </w:p>
        </w:tc>
      </w:tr>
      <w:tr w:rsidR="00DC67AB" w:rsidRPr="00ED2973" w14:paraId="321053C7" w14:textId="77777777" w:rsidTr="000651F7">
        <w:trPr>
          <w:trHeight w:val="6848"/>
        </w:trPr>
        <w:tc>
          <w:tcPr>
            <w:tcW w:w="3600" w:type="dxa"/>
          </w:tcPr>
          <w:p w14:paraId="750AA5F6" w14:textId="69C3E0E8" w:rsidR="00DC67AB" w:rsidRPr="001968A8" w:rsidRDefault="001968A8" w:rsidP="00036450">
            <w:pPr>
              <w:pStyle w:val="Heading3"/>
              <w:rPr>
                <w:lang w:val="nl-NL"/>
              </w:rPr>
            </w:pPr>
            <w:r w:rsidRPr="001968A8">
              <w:rPr>
                <w:lang w:val="nl-NL"/>
              </w:rPr>
              <w:t>P</w:t>
            </w:r>
            <w:r>
              <w:rPr>
                <w:lang w:val="nl-NL"/>
              </w:rPr>
              <w:t>rofiel</w:t>
            </w:r>
          </w:p>
          <w:p w14:paraId="6E344A0D" w14:textId="3F261537" w:rsidR="001968A8" w:rsidRPr="005D6CE5" w:rsidRDefault="001968A8" w:rsidP="00036450">
            <w:pPr>
              <w:rPr>
                <w:lang w:val="nl-NL"/>
              </w:rPr>
            </w:pPr>
            <w:r w:rsidRPr="005D6CE5">
              <w:rPr>
                <w:lang w:val="nl-NL"/>
              </w:rPr>
              <w:t>Mijn naam is Roy Stam, ik ben 18 jaar oud en</w:t>
            </w:r>
            <w:r w:rsidR="00B05C5F" w:rsidRPr="005D6CE5">
              <w:rPr>
                <w:lang w:val="nl-NL"/>
              </w:rPr>
              <w:t xml:space="preserve"> ik</w:t>
            </w:r>
            <w:r w:rsidRPr="005D6CE5">
              <w:rPr>
                <w:lang w:val="nl-NL"/>
              </w:rPr>
              <w:t xml:space="preserve"> woon in Lelystad. Ik studeer Software Development op het ROC </w:t>
            </w:r>
            <w:r w:rsidR="006A2E70" w:rsidRPr="005D6CE5">
              <w:rPr>
                <w:lang w:val="nl-NL"/>
              </w:rPr>
              <w:t xml:space="preserve">Flevoland </w:t>
            </w:r>
            <w:r w:rsidRPr="005D6CE5">
              <w:rPr>
                <w:lang w:val="nl-NL"/>
              </w:rPr>
              <w:t>MBO College in Almere Buiten. Ik heb nog niet veel ervaring, maar zou graag meer willen leren. Ik heb gewerkt met Java, Unity, C#, MySQL, ERDs en HTML/CSS. Ik ga nog werken met PHP en JavaScript</w:t>
            </w:r>
            <w:r w:rsidR="00172766" w:rsidRPr="005D6CE5">
              <w:rPr>
                <w:lang w:val="nl-NL"/>
              </w:rPr>
              <w:t xml:space="preserve"> voor mijn stage begint</w:t>
            </w:r>
            <w:r w:rsidRPr="005D6CE5">
              <w:rPr>
                <w:lang w:val="nl-NL"/>
              </w:rPr>
              <w:t>. Ik heb soms moeite met concentratie, maar als ik gemotiveerd ben en het duidelijk is wat er gedaan moet worden kan ik goed werken. Ik kan soms erg perfectionistisch zijn als ik passie heb voor mijn werk, wat zowel voor- als nadelen heeft.</w:t>
            </w:r>
          </w:p>
          <w:p w14:paraId="374BECAF" w14:textId="77777777" w:rsidR="005D6CE5" w:rsidRPr="000651F7" w:rsidRDefault="005D6CE5" w:rsidP="005D6CE5">
            <w:pPr>
              <w:pStyle w:val="Heading3"/>
              <w:rPr>
                <w:lang w:val="nl-NL"/>
              </w:rPr>
            </w:pPr>
            <w:r w:rsidRPr="000651F7">
              <w:rPr>
                <w:lang w:val="nl-NL"/>
              </w:rPr>
              <w:t>Hob</w:t>
            </w:r>
            <w:r>
              <w:rPr>
                <w:lang w:val="nl-NL"/>
              </w:rPr>
              <w:t>by’s</w:t>
            </w:r>
          </w:p>
          <w:p w14:paraId="76C3C37F" w14:textId="77777777" w:rsidR="005D6CE5" w:rsidRPr="000651F7" w:rsidRDefault="005D6CE5" w:rsidP="005D6CE5">
            <w:pPr>
              <w:rPr>
                <w:sz w:val="22"/>
                <w:szCs w:val="32"/>
                <w:lang w:val="nl-NL"/>
              </w:rPr>
            </w:pPr>
            <w:r w:rsidRPr="000651F7">
              <w:rPr>
                <w:sz w:val="22"/>
                <w:szCs w:val="32"/>
                <w:lang w:val="nl-NL"/>
              </w:rPr>
              <w:t>- Gaming</w:t>
            </w:r>
          </w:p>
          <w:p w14:paraId="4144F09B" w14:textId="47ED0CB2" w:rsidR="005D6CE5" w:rsidRDefault="005D6CE5" w:rsidP="00036450">
            <w:pPr>
              <w:rPr>
                <w:sz w:val="22"/>
                <w:szCs w:val="32"/>
                <w:lang w:val="nl-NL"/>
              </w:rPr>
            </w:pPr>
            <w:r w:rsidRPr="000651F7">
              <w:rPr>
                <w:sz w:val="22"/>
                <w:szCs w:val="32"/>
                <w:lang w:val="nl-NL"/>
              </w:rPr>
              <w:t>- Videogames verzamelen</w:t>
            </w:r>
          </w:p>
          <w:p w14:paraId="67B6DBEF" w14:textId="39AA56DD" w:rsidR="005D6CE5" w:rsidRPr="000651F7" w:rsidRDefault="005D6CE5" w:rsidP="005D6CE5">
            <w:pPr>
              <w:pStyle w:val="Heading3"/>
              <w:rPr>
                <w:lang w:val="nl-NL"/>
              </w:rPr>
            </w:pPr>
            <w:r>
              <w:rPr>
                <w:lang w:val="nl-NL"/>
              </w:rPr>
              <w:t>Mijn werk</w:t>
            </w:r>
          </w:p>
          <w:p w14:paraId="08D4D332" w14:textId="3D6C6EA6" w:rsidR="005D6CE5" w:rsidRDefault="00000000" w:rsidP="005D6CE5">
            <w:pPr>
              <w:rPr>
                <w:sz w:val="22"/>
                <w:szCs w:val="32"/>
                <w:lang w:val="nl-NL"/>
              </w:rPr>
            </w:pPr>
            <w:hyperlink r:id="rId9" w:history="1">
              <w:r w:rsidR="005D6CE5" w:rsidRPr="005D6CE5">
                <w:rPr>
                  <w:rStyle w:val="Hyperlink"/>
                  <w:sz w:val="22"/>
                  <w:szCs w:val="32"/>
                  <w:lang w:val="nl-NL"/>
                </w:rPr>
                <w:t>GitHub</w:t>
              </w:r>
            </w:hyperlink>
          </w:p>
          <w:p w14:paraId="26020D71" w14:textId="61407FFD" w:rsidR="005D6CE5" w:rsidRPr="005D6CE5" w:rsidRDefault="00000000" w:rsidP="005D6CE5">
            <w:pPr>
              <w:rPr>
                <w:sz w:val="22"/>
                <w:szCs w:val="32"/>
                <w:lang w:val="nl-NL"/>
              </w:rPr>
            </w:pPr>
            <w:hyperlink r:id="rId10" w:history="1">
              <w:r w:rsidR="005D6CE5" w:rsidRPr="009E6A0B">
                <w:rPr>
                  <w:rStyle w:val="Hyperlink"/>
                  <w:sz w:val="22"/>
                  <w:szCs w:val="32"/>
                  <w:lang w:val="nl-NL"/>
                </w:rPr>
                <w:t>Portfolio</w:t>
              </w:r>
            </w:hyperlink>
          </w:p>
          <w:sdt>
            <w:sdtPr>
              <w:id w:val="-1954003311"/>
              <w:placeholder>
                <w:docPart w:val="F4AB978208014735B3CFED40F3D0854E"/>
              </w:placeholder>
              <w:temporary/>
              <w:showingPlcHdr/>
              <w15:appearance w15:val="hidden"/>
            </w:sdtPr>
            <w:sdtContent>
              <w:p w14:paraId="13D07179" w14:textId="77777777" w:rsidR="00DC67AB" w:rsidRPr="00CB1D40" w:rsidRDefault="00DC67AB" w:rsidP="00CB0055">
                <w:pPr>
                  <w:pStyle w:val="Heading3"/>
                  <w:rPr>
                    <w:lang w:val="nl-NL"/>
                  </w:rPr>
                </w:pPr>
                <w:r w:rsidRPr="00CB1D40">
                  <w:rPr>
                    <w:lang w:val="nl-NL"/>
                  </w:rPr>
                  <w:t>Contact</w:t>
                </w:r>
              </w:p>
            </w:sdtContent>
          </w:sdt>
          <w:p w14:paraId="3E9DF9D0" w14:textId="5F86E156" w:rsidR="00DC67AB" w:rsidRPr="00CB1D40" w:rsidRDefault="00CB1D40" w:rsidP="004D3011">
            <w:pPr>
              <w:rPr>
                <w:sz w:val="22"/>
                <w:szCs w:val="32"/>
                <w:lang w:val="nl-NL"/>
              </w:rPr>
            </w:pPr>
            <w:r w:rsidRPr="00CB1D40">
              <w:rPr>
                <w:sz w:val="22"/>
                <w:szCs w:val="32"/>
                <w:lang w:val="nl-NL"/>
              </w:rPr>
              <w:t>Telefoonnummer</w:t>
            </w:r>
          </w:p>
          <w:p w14:paraId="1AE3A494" w14:textId="62B3B15B" w:rsidR="00DC67AB" w:rsidRPr="00CB1D40" w:rsidRDefault="001273A6" w:rsidP="004D3011">
            <w:pPr>
              <w:rPr>
                <w:sz w:val="22"/>
                <w:szCs w:val="32"/>
                <w:lang w:val="nl-NL"/>
              </w:rPr>
            </w:pPr>
            <w:r w:rsidRPr="00CB1D40">
              <w:rPr>
                <w:sz w:val="22"/>
                <w:szCs w:val="32"/>
                <w:lang w:val="nl-NL"/>
              </w:rPr>
              <w:t>06 26895466</w:t>
            </w:r>
          </w:p>
          <w:p w14:paraId="4A001D7F" w14:textId="77777777" w:rsidR="001968A8" w:rsidRPr="00CB1D40" w:rsidRDefault="001968A8" w:rsidP="004D3011">
            <w:pPr>
              <w:rPr>
                <w:sz w:val="22"/>
                <w:szCs w:val="32"/>
                <w:lang w:val="nl-NL"/>
              </w:rPr>
            </w:pPr>
          </w:p>
          <w:p w14:paraId="2A2D8547" w14:textId="36BBDFEC" w:rsidR="00DC67AB" w:rsidRPr="00D236C7" w:rsidRDefault="00CB1D40" w:rsidP="004D3011">
            <w:pPr>
              <w:rPr>
                <w:sz w:val="22"/>
                <w:szCs w:val="32"/>
                <w:lang w:val="nl-NL"/>
              </w:rPr>
            </w:pPr>
            <w:r w:rsidRPr="00CB1D40">
              <w:rPr>
                <w:sz w:val="22"/>
                <w:szCs w:val="32"/>
                <w:lang w:val="nl-NL"/>
              </w:rPr>
              <w:t>Ema</w:t>
            </w:r>
            <w:r>
              <w:rPr>
                <w:sz w:val="22"/>
                <w:szCs w:val="32"/>
                <w:lang w:val="nl-NL"/>
              </w:rPr>
              <w:t>il:</w:t>
            </w:r>
          </w:p>
          <w:p w14:paraId="2F5EC185" w14:textId="716FBCB2" w:rsidR="00DC67AB" w:rsidRPr="000651F7" w:rsidRDefault="001968A8" w:rsidP="004D3011">
            <w:pPr>
              <w:rPr>
                <w:rStyle w:val="Hyperlink"/>
                <w:sz w:val="22"/>
                <w:szCs w:val="32"/>
                <w:lang w:val="nl-NL"/>
              </w:rPr>
            </w:pPr>
            <w:proofErr w:type="gramStart"/>
            <w:r w:rsidRPr="000651F7">
              <w:rPr>
                <w:sz w:val="22"/>
                <w:szCs w:val="32"/>
                <w:lang w:val="nl-NL"/>
              </w:rPr>
              <w:t>roystam2004@gmail.com</w:t>
            </w:r>
            <w:proofErr w:type="gramEnd"/>
          </w:p>
          <w:p w14:paraId="6E175C4C" w14:textId="5CDDF9DF" w:rsidR="00285016" w:rsidRPr="004C1DCB" w:rsidRDefault="00285016" w:rsidP="005D6CE5">
            <w:pPr>
              <w:rPr>
                <w:sz w:val="22"/>
                <w:szCs w:val="32"/>
                <w:lang w:val="nl-NL"/>
              </w:rPr>
            </w:pPr>
          </w:p>
        </w:tc>
        <w:tc>
          <w:tcPr>
            <w:tcW w:w="720" w:type="dxa"/>
          </w:tcPr>
          <w:p w14:paraId="113CC4CD" w14:textId="77777777" w:rsidR="00DC67AB" w:rsidRPr="000651F7" w:rsidRDefault="00DC67AB" w:rsidP="000C45FF">
            <w:pPr>
              <w:tabs>
                <w:tab w:val="left" w:pos="990"/>
              </w:tabs>
              <w:rPr>
                <w:lang w:val="nl-NL"/>
              </w:rPr>
            </w:pPr>
          </w:p>
        </w:tc>
      </w:tr>
    </w:tbl>
    <w:p w14:paraId="376AD7A1" w14:textId="1BD9136F" w:rsidR="0043117B" w:rsidRPr="000651F7" w:rsidRDefault="00000000" w:rsidP="000C45FF">
      <w:pPr>
        <w:tabs>
          <w:tab w:val="left" w:pos="990"/>
        </w:tabs>
        <w:rPr>
          <w:lang w:val="nl-NL"/>
        </w:rPr>
      </w:pPr>
    </w:p>
    <w:sectPr w:rsidR="0043117B" w:rsidRPr="000651F7" w:rsidSect="00847189">
      <w:headerReference w:type="default" r:id="rId1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BE595" w14:textId="77777777" w:rsidR="001E448D" w:rsidRDefault="001E448D" w:rsidP="000C45FF">
      <w:r>
        <w:separator/>
      </w:r>
    </w:p>
  </w:endnote>
  <w:endnote w:type="continuationSeparator" w:id="0">
    <w:p w14:paraId="61A71FA3" w14:textId="77777777" w:rsidR="001E448D" w:rsidRDefault="001E448D" w:rsidP="000C4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Meiryo">
    <w:panose1 w:val="020B0604030504040204"/>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016F7" w14:textId="77777777" w:rsidR="001E448D" w:rsidRDefault="001E448D" w:rsidP="000C45FF">
      <w:r>
        <w:separator/>
      </w:r>
    </w:p>
  </w:footnote>
  <w:footnote w:type="continuationSeparator" w:id="0">
    <w:p w14:paraId="32F3CA73" w14:textId="77777777" w:rsidR="001E448D" w:rsidRDefault="001E448D" w:rsidP="000C45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5657B" w14:textId="77777777" w:rsidR="000C45FF" w:rsidRDefault="000C45FF">
    <w:pPr>
      <w:pStyle w:val="Header"/>
    </w:pPr>
    <w:r>
      <w:rPr>
        <w:noProof/>
      </w:rPr>
      <w:drawing>
        <wp:anchor distT="0" distB="0" distL="114300" distR="114300" simplePos="0" relativeHeight="251658240" behindDoc="1" locked="0" layoutInCell="1" allowOverlap="1" wp14:anchorId="678471DA" wp14:editId="5F10B3C0">
          <wp:simplePos x="0" y="0"/>
          <wp:positionH relativeFrom="page">
            <wp:align>center</wp:align>
          </wp:positionH>
          <wp:positionV relativeFrom="page">
            <wp:align>center</wp:align>
          </wp:positionV>
          <wp:extent cx="7260336" cy="9628632"/>
          <wp:effectExtent l="0" t="0" r="0" b="0"/>
          <wp:wrapNone/>
          <wp:docPr id="3" name="Graphic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260336" cy="9628632"/>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189"/>
    <w:rsid w:val="00036450"/>
    <w:rsid w:val="000651F7"/>
    <w:rsid w:val="0008266A"/>
    <w:rsid w:val="00094499"/>
    <w:rsid w:val="000C45FF"/>
    <w:rsid w:val="000E3FD1"/>
    <w:rsid w:val="00112054"/>
    <w:rsid w:val="001273A6"/>
    <w:rsid w:val="001317D8"/>
    <w:rsid w:val="001525E1"/>
    <w:rsid w:val="00172766"/>
    <w:rsid w:val="00180329"/>
    <w:rsid w:val="0019001F"/>
    <w:rsid w:val="001968A8"/>
    <w:rsid w:val="001A74A5"/>
    <w:rsid w:val="001B2ABD"/>
    <w:rsid w:val="001D56B7"/>
    <w:rsid w:val="001E0391"/>
    <w:rsid w:val="001E1759"/>
    <w:rsid w:val="001E448D"/>
    <w:rsid w:val="001F1ECC"/>
    <w:rsid w:val="002400EB"/>
    <w:rsid w:val="00256CF7"/>
    <w:rsid w:val="00281FD5"/>
    <w:rsid w:val="00285016"/>
    <w:rsid w:val="002D050F"/>
    <w:rsid w:val="0030481B"/>
    <w:rsid w:val="003156FC"/>
    <w:rsid w:val="003254B5"/>
    <w:rsid w:val="0037121F"/>
    <w:rsid w:val="003910D8"/>
    <w:rsid w:val="003A6B7D"/>
    <w:rsid w:val="003B06CA"/>
    <w:rsid w:val="003B6B40"/>
    <w:rsid w:val="004071FC"/>
    <w:rsid w:val="00445947"/>
    <w:rsid w:val="004539C2"/>
    <w:rsid w:val="004813B3"/>
    <w:rsid w:val="00496591"/>
    <w:rsid w:val="004C1DCB"/>
    <w:rsid w:val="004C63E4"/>
    <w:rsid w:val="004D3011"/>
    <w:rsid w:val="005262AC"/>
    <w:rsid w:val="00582A9F"/>
    <w:rsid w:val="005D1C25"/>
    <w:rsid w:val="005D6CE5"/>
    <w:rsid w:val="005E39D5"/>
    <w:rsid w:val="00600670"/>
    <w:rsid w:val="0062123A"/>
    <w:rsid w:val="00646E75"/>
    <w:rsid w:val="006771D0"/>
    <w:rsid w:val="006A2E70"/>
    <w:rsid w:val="00715FCB"/>
    <w:rsid w:val="00743101"/>
    <w:rsid w:val="00764C9F"/>
    <w:rsid w:val="007775E1"/>
    <w:rsid w:val="007867A0"/>
    <w:rsid w:val="007927F5"/>
    <w:rsid w:val="007B09A5"/>
    <w:rsid w:val="007B7B37"/>
    <w:rsid w:val="00802CA0"/>
    <w:rsid w:val="00847189"/>
    <w:rsid w:val="009260CD"/>
    <w:rsid w:val="00940A66"/>
    <w:rsid w:val="00952C25"/>
    <w:rsid w:val="009B7C40"/>
    <w:rsid w:val="009E6A0B"/>
    <w:rsid w:val="00A07E1B"/>
    <w:rsid w:val="00A2118D"/>
    <w:rsid w:val="00A441E7"/>
    <w:rsid w:val="00AD0A50"/>
    <w:rsid w:val="00AD76E2"/>
    <w:rsid w:val="00B05C5F"/>
    <w:rsid w:val="00B20152"/>
    <w:rsid w:val="00B301CA"/>
    <w:rsid w:val="00B359E4"/>
    <w:rsid w:val="00B57D98"/>
    <w:rsid w:val="00B70850"/>
    <w:rsid w:val="00BA6C2F"/>
    <w:rsid w:val="00C066B6"/>
    <w:rsid w:val="00C37BA1"/>
    <w:rsid w:val="00C4674C"/>
    <w:rsid w:val="00C506CF"/>
    <w:rsid w:val="00C72BED"/>
    <w:rsid w:val="00C806A6"/>
    <w:rsid w:val="00C9578B"/>
    <w:rsid w:val="00CB0055"/>
    <w:rsid w:val="00CB1D40"/>
    <w:rsid w:val="00D236C7"/>
    <w:rsid w:val="00D2522B"/>
    <w:rsid w:val="00D422DE"/>
    <w:rsid w:val="00D5459D"/>
    <w:rsid w:val="00DA1F4D"/>
    <w:rsid w:val="00DC67AB"/>
    <w:rsid w:val="00DD172A"/>
    <w:rsid w:val="00DE55F5"/>
    <w:rsid w:val="00DF29E2"/>
    <w:rsid w:val="00E25A26"/>
    <w:rsid w:val="00E4381A"/>
    <w:rsid w:val="00E55D74"/>
    <w:rsid w:val="00ED2973"/>
    <w:rsid w:val="00F5656B"/>
    <w:rsid w:val="00F60274"/>
    <w:rsid w:val="00F77FB9"/>
    <w:rsid w:val="00FB06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24FDBD"/>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lsdException w:name="Hashtag" w:semiHidden="1"/>
    <w:lsdException w:name="Smart Link" w:semiHidden="1" w:unhideWhenUsed="1"/>
  </w:latentStyles>
  <w:style w:type="paragraph" w:default="1" w:styleId="Normal">
    <w:name w:val="Normal"/>
    <w:qFormat/>
    <w:rsid w:val="00B359E4"/>
    <w:rPr>
      <w:sz w:val="18"/>
      <w:szCs w:val="22"/>
    </w:rPr>
  </w:style>
  <w:style w:type="paragraph" w:styleId="Heading1">
    <w:name w:val="heading 1"/>
    <w:basedOn w:val="Normal"/>
    <w:next w:val="Normal"/>
    <w:link w:val="Heading1Char"/>
    <w:uiPriority w:val="9"/>
    <w:qFormat/>
    <w:rsid w:val="00AD76E2"/>
    <w:pPr>
      <w:keepNext/>
      <w:keepLines/>
      <w:spacing w:before="240"/>
      <w:outlineLvl w:val="0"/>
    </w:pPr>
    <w:rPr>
      <w:rFonts w:asciiTheme="majorHAnsi" w:eastAsiaTheme="majorEastAsia" w:hAnsiTheme="majorHAnsi" w:cstheme="majorBidi"/>
      <w:color w:val="548AB7" w:themeColor="accent1" w:themeShade="BF"/>
      <w:sz w:val="32"/>
      <w:szCs w:val="32"/>
    </w:rPr>
  </w:style>
  <w:style w:type="paragraph" w:styleId="Heading2">
    <w:name w:val="heading 2"/>
    <w:basedOn w:val="Normal"/>
    <w:next w:val="Normal"/>
    <w:link w:val="Heading2Char"/>
    <w:uiPriority w:val="9"/>
    <w:qFormat/>
    <w:rsid w:val="004D3011"/>
    <w:pPr>
      <w:keepNext/>
      <w:keepLines/>
      <w:pBdr>
        <w:bottom w:val="single" w:sz="8" w:space="1" w:color="94B6D2" w:themeColor="accent1"/>
      </w:pBdr>
      <w:spacing w:before="240" w:after="120"/>
      <w:outlineLvl w:val="1"/>
    </w:pPr>
    <w:rPr>
      <w:rFonts w:asciiTheme="majorHAnsi" w:eastAsiaTheme="majorEastAsia" w:hAnsiTheme="majorHAnsi" w:cstheme="majorBidi"/>
      <w:b/>
      <w:bCs/>
      <w:caps/>
      <w:sz w:val="22"/>
      <w:szCs w:val="26"/>
    </w:rPr>
  </w:style>
  <w:style w:type="paragraph" w:styleId="Heading3">
    <w:name w:val="heading 3"/>
    <w:basedOn w:val="Normal"/>
    <w:next w:val="Normal"/>
    <w:link w:val="Heading3Char"/>
    <w:uiPriority w:val="9"/>
    <w:qFormat/>
    <w:rsid w:val="00940A66"/>
    <w:pPr>
      <w:keepNext/>
      <w:keepLines/>
      <w:spacing w:before="240" w:after="120"/>
      <w:outlineLvl w:val="2"/>
    </w:pPr>
    <w:rPr>
      <w:rFonts w:asciiTheme="majorHAnsi" w:eastAsiaTheme="majorEastAsia" w:hAnsiTheme="majorHAnsi" w:cstheme="majorBidi"/>
      <w:b/>
      <w:caps/>
      <w:color w:val="548AB7" w:themeColor="accent1" w:themeShade="BF"/>
      <w:sz w:val="28"/>
      <w:szCs w:val="24"/>
    </w:rPr>
  </w:style>
  <w:style w:type="paragraph" w:styleId="Heading4">
    <w:name w:val="heading 4"/>
    <w:basedOn w:val="Normal"/>
    <w:next w:val="Normal"/>
    <w:link w:val="Heading4Char"/>
    <w:uiPriority w:val="9"/>
    <w:qFormat/>
    <w:rsid w:val="00B359E4"/>
    <w:p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3011"/>
    <w:rPr>
      <w:rFonts w:asciiTheme="majorHAnsi" w:eastAsiaTheme="majorEastAsia" w:hAnsiTheme="majorHAnsi" w:cstheme="majorBidi"/>
      <w:b/>
      <w:bCs/>
      <w:caps/>
      <w:sz w:val="22"/>
      <w:szCs w:val="26"/>
    </w:rPr>
  </w:style>
  <w:style w:type="paragraph" w:styleId="Title">
    <w:name w:val="Title"/>
    <w:basedOn w:val="Normal"/>
    <w:next w:val="Normal"/>
    <w:link w:val="TitleChar"/>
    <w:uiPriority w:val="10"/>
    <w:qFormat/>
    <w:rsid w:val="001B2ABD"/>
    <w:rPr>
      <w:caps/>
      <w:color w:val="000000" w:themeColor="text1"/>
      <w:sz w:val="96"/>
      <w:szCs w:val="76"/>
    </w:rPr>
  </w:style>
  <w:style w:type="character" w:customStyle="1" w:styleId="TitleChar">
    <w:name w:val="Title Char"/>
    <w:basedOn w:val="DefaultParagraphFont"/>
    <w:link w:val="Title"/>
    <w:uiPriority w:val="10"/>
    <w:rsid w:val="001B2ABD"/>
    <w:rPr>
      <w:caps/>
      <w:color w:val="000000" w:themeColor="text1"/>
      <w:sz w:val="96"/>
      <w:szCs w:val="76"/>
    </w:rPr>
  </w:style>
  <w:style w:type="character" w:styleId="Emphasis">
    <w:name w:val="Emphasis"/>
    <w:basedOn w:val="DefaultParagraphFont"/>
    <w:uiPriority w:val="11"/>
    <w:semiHidden/>
    <w:qFormat/>
    <w:rsid w:val="00E25A26"/>
    <w:rPr>
      <w:i/>
      <w:iCs/>
    </w:rPr>
  </w:style>
  <w:style w:type="character" w:customStyle="1" w:styleId="Heading1Char">
    <w:name w:val="Heading 1 Char"/>
    <w:basedOn w:val="DefaultParagraphFont"/>
    <w:link w:val="Heading1"/>
    <w:uiPriority w:val="9"/>
    <w:rsid w:val="00AD76E2"/>
    <w:rPr>
      <w:rFonts w:asciiTheme="majorHAnsi" w:eastAsiaTheme="majorEastAsia" w:hAnsiTheme="majorHAnsi" w:cstheme="majorBidi"/>
      <w:color w:val="548AB7" w:themeColor="accent1" w:themeShade="BF"/>
      <w:sz w:val="32"/>
      <w:szCs w:val="32"/>
    </w:rPr>
  </w:style>
  <w:style w:type="paragraph" w:styleId="Date">
    <w:name w:val="Date"/>
    <w:basedOn w:val="Normal"/>
    <w:next w:val="Normal"/>
    <w:link w:val="DateChar"/>
    <w:uiPriority w:val="99"/>
    <w:rsid w:val="00036450"/>
  </w:style>
  <w:style w:type="character" w:customStyle="1" w:styleId="DateChar">
    <w:name w:val="Date Char"/>
    <w:basedOn w:val="DefaultParagraphFont"/>
    <w:link w:val="Date"/>
    <w:uiPriority w:val="99"/>
    <w:rsid w:val="00036450"/>
    <w:rPr>
      <w:sz w:val="18"/>
      <w:szCs w:val="22"/>
    </w:rPr>
  </w:style>
  <w:style w:type="character" w:styleId="Hyperlink">
    <w:name w:val="Hyperlink"/>
    <w:basedOn w:val="DefaultParagraphFont"/>
    <w:uiPriority w:val="99"/>
    <w:unhideWhenUsed/>
    <w:rsid w:val="00281FD5"/>
    <w:rPr>
      <w:color w:val="B85A22" w:themeColor="accent2" w:themeShade="BF"/>
      <w:u w:val="single"/>
    </w:rPr>
  </w:style>
  <w:style w:type="character" w:styleId="UnresolvedMention">
    <w:name w:val="Unresolved Mention"/>
    <w:basedOn w:val="DefaultParagraphFont"/>
    <w:uiPriority w:val="99"/>
    <w:semiHidden/>
    <w:rsid w:val="004813B3"/>
    <w:rPr>
      <w:color w:val="605E5C"/>
      <w:shd w:val="clear" w:color="auto" w:fill="E1DFDD"/>
    </w:rPr>
  </w:style>
  <w:style w:type="paragraph" w:styleId="Header">
    <w:name w:val="header"/>
    <w:basedOn w:val="Normal"/>
    <w:link w:val="HeaderChar"/>
    <w:uiPriority w:val="99"/>
    <w:semiHidden/>
    <w:rsid w:val="000C45FF"/>
    <w:pPr>
      <w:tabs>
        <w:tab w:val="center" w:pos="4680"/>
        <w:tab w:val="right" w:pos="9360"/>
      </w:tabs>
    </w:pPr>
  </w:style>
  <w:style w:type="character" w:customStyle="1" w:styleId="HeaderChar">
    <w:name w:val="Header Char"/>
    <w:basedOn w:val="DefaultParagraphFont"/>
    <w:link w:val="Header"/>
    <w:uiPriority w:val="99"/>
    <w:semiHidden/>
    <w:rsid w:val="000C45FF"/>
    <w:rPr>
      <w:sz w:val="22"/>
      <w:szCs w:val="22"/>
    </w:rPr>
  </w:style>
  <w:style w:type="paragraph" w:styleId="Footer">
    <w:name w:val="footer"/>
    <w:basedOn w:val="Normal"/>
    <w:link w:val="FooterChar"/>
    <w:uiPriority w:val="99"/>
    <w:semiHidden/>
    <w:rsid w:val="000C45FF"/>
    <w:pPr>
      <w:tabs>
        <w:tab w:val="center" w:pos="4680"/>
        <w:tab w:val="right" w:pos="9360"/>
      </w:tabs>
    </w:pPr>
  </w:style>
  <w:style w:type="character" w:customStyle="1" w:styleId="FooterChar">
    <w:name w:val="Footer Char"/>
    <w:basedOn w:val="DefaultParagraphFont"/>
    <w:link w:val="Footer"/>
    <w:uiPriority w:val="99"/>
    <w:semiHidden/>
    <w:rsid w:val="000C45FF"/>
    <w:rPr>
      <w:sz w:val="22"/>
      <w:szCs w:val="22"/>
    </w:rPr>
  </w:style>
  <w:style w:type="table" w:styleId="TableGrid">
    <w:name w:val="Table Grid"/>
    <w:basedOn w:val="TableNormal"/>
    <w:uiPriority w:val="39"/>
    <w:rsid w:val="001B2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B2ABD"/>
    <w:rPr>
      <w:color w:val="808080"/>
    </w:rPr>
  </w:style>
  <w:style w:type="paragraph" w:styleId="Subtitle">
    <w:name w:val="Subtitle"/>
    <w:basedOn w:val="Normal"/>
    <w:next w:val="Normal"/>
    <w:link w:val="SubtitleChar"/>
    <w:uiPriority w:val="11"/>
    <w:qFormat/>
    <w:rsid w:val="001B2ABD"/>
    <w:rPr>
      <w:color w:val="000000" w:themeColor="text1"/>
      <w:spacing w:val="19"/>
      <w:w w:val="86"/>
      <w:sz w:val="32"/>
      <w:szCs w:val="28"/>
      <w:fitText w:val="2160" w:id="1744560130"/>
    </w:rPr>
  </w:style>
  <w:style w:type="character" w:customStyle="1" w:styleId="SubtitleChar">
    <w:name w:val="Subtitle Char"/>
    <w:basedOn w:val="DefaultParagraphFont"/>
    <w:link w:val="Subtitle"/>
    <w:uiPriority w:val="11"/>
    <w:rsid w:val="001B2ABD"/>
    <w:rPr>
      <w:color w:val="000000" w:themeColor="text1"/>
      <w:spacing w:val="19"/>
      <w:w w:val="86"/>
      <w:sz w:val="32"/>
      <w:szCs w:val="28"/>
      <w:fitText w:val="2160" w:id="1744560130"/>
    </w:rPr>
  </w:style>
  <w:style w:type="character" w:customStyle="1" w:styleId="Heading3Char">
    <w:name w:val="Heading 3 Char"/>
    <w:basedOn w:val="DefaultParagraphFont"/>
    <w:link w:val="Heading3"/>
    <w:uiPriority w:val="9"/>
    <w:rsid w:val="00940A66"/>
    <w:rPr>
      <w:rFonts w:asciiTheme="majorHAnsi" w:eastAsiaTheme="majorEastAsia" w:hAnsiTheme="majorHAnsi" w:cstheme="majorBidi"/>
      <w:b/>
      <w:caps/>
      <w:color w:val="548AB7" w:themeColor="accent1" w:themeShade="BF"/>
      <w:sz w:val="28"/>
    </w:rPr>
  </w:style>
  <w:style w:type="character" w:customStyle="1" w:styleId="Heading4Char">
    <w:name w:val="Heading 4 Char"/>
    <w:basedOn w:val="DefaultParagraphFont"/>
    <w:link w:val="Heading4"/>
    <w:uiPriority w:val="9"/>
    <w:rsid w:val="00B359E4"/>
    <w:rPr>
      <w:b/>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roystamportfolio.netlify.app/index.html" TargetMode="External"/><Relationship Id="rId4" Type="http://schemas.openxmlformats.org/officeDocument/2006/relationships/webSettings" Target="webSettings.xml"/><Relationship Id="rId9" Type="http://schemas.openxmlformats.org/officeDocument/2006/relationships/hyperlink" Target="https://github.com/M1nerXXL" TargetMode="Externa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yst\AppData\Roaming\Microsoft\Templates\Bold%20modern%20resu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4AB978208014735B3CFED40F3D0854E"/>
        <w:category>
          <w:name w:val="General"/>
          <w:gallery w:val="placeholder"/>
        </w:category>
        <w:types>
          <w:type w:val="bbPlcHdr"/>
        </w:types>
        <w:behaviors>
          <w:behavior w:val="content"/>
        </w:behaviors>
        <w:guid w:val="{8D095808-5D2B-4A77-9DE5-C91912164F69}"/>
      </w:docPartPr>
      <w:docPartBody>
        <w:p w:rsidR="004D0506" w:rsidRDefault="00A9277D" w:rsidP="00A9277D">
          <w:pPr>
            <w:pStyle w:val="F4AB978208014735B3CFED40F3D0854E"/>
          </w:pPr>
          <w:r w:rsidRPr="00CB0055">
            <w:t>Contact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Meiryo">
    <w:panose1 w:val="020B0604030504040204"/>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77D"/>
    <w:rsid w:val="004D0506"/>
    <w:rsid w:val="005A1FEF"/>
    <w:rsid w:val="009769C1"/>
    <w:rsid w:val="00A9277D"/>
    <w:rsid w:val="00D77D32"/>
    <w:rsid w:val="00DB0588"/>
    <w:rsid w:val="00E25B86"/>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rsid w:val="00A9277D"/>
    <w:pPr>
      <w:keepNext/>
      <w:keepLines/>
      <w:pBdr>
        <w:bottom w:val="single" w:sz="8" w:space="1" w:color="4472C4" w:themeColor="accent1"/>
      </w:pBdr>
      <w:spacing w:before="240" w:after="120" w:line="240" w:lineRule="auto"/>
      <w:outlineLvl w:val="1"/>
    </w:pPr>
    <w:rPr>
      <w:rFonts w:asciiTheme="majorHAnsi" w:eastAsiaTheme="majorEastAsia" w:hAnsiTheme="majorHAnsi" w:cstheme="majorBidi"/>
      <w:b/>
      <w:bCs/>
      <w:caps/>
      <w:kern w:val="0"/>
      <w:szCs w:val="2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9277D"/>
    <w:rPr>
      <w:color w:val="C45911" w:themeColor="accent2" w:themeShade="BF"/>
      <w:u w:val="single"/>
    </w:rPr>
  </w:style>
  <w:style w:type="character" w:customStyle="1" w:styleId="Heading2Char">
    <w:name w:val="Heading 2 Char"/>
    <w:basedOn w:val="DefaultParagraphFont"/>
    <w:link w:val="Heading2"/>
    <w:uiPriority w:val="9"/>
    <w:rsid w:val="00A9277D"/>
    <w:rPr>
      <w:rFonts w:asciiTheme="majorHAnsi" w:eastAsiaTheme="majorEastAsia" w:hAnsiTheme="majorHAnsi" w:cstheme="majorBidi"/>
      <w:b/>
      <w:bCs/>
      <w:caps/>
      <w:kern w:val="0"/>
      <w:szCs w:val="26"/>
      <w:lang w:val="en-US"/>
      <w14:ligatures w14:val="none"/>
    </w:rPr>
  </w:style>
  <w:style w:type="paragraph" w:customStyle="1" w:styleId="F4AB978208014735B3CFED40F3D0854E">
    <w:name w:val="F4AB978208014735B3CFED40F3D0854E"/>
    <w:rsid w:val="00A927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A1549-E74D-44E3-B4FF-E0817723E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Bold modern resume.dotx</Template>
  <TotalTime>0</TotalTime>
  <Pages>1</Pages>
  <Words>124</Words>
  <Characters>711</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2023-05-24T10:23:00Z</dcterms:created>
  <dcterms:modified xsi:type="dcterms:W3CDTF">2023-06-28T11:30:00Z</dcterms:modified>
</cp:coreProperties>
</file>